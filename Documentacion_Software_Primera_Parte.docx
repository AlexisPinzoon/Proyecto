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24C14969" w:rsidR="00977C94" w:rsidRPr="00190194" w:rsidRDefault="00EB5543"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Pr>
          <w:rFonts w:ascii="Times New Roman" w:hAnsi="Times New Roman"/>
          <w:b/>
          <w:sz w:val="56"/>
          <w:szCs w:val="56"/>
          <w14:shadow w14:blurRad="50800" w14:dist="38100" w14:dir="2700000" w14:sx="100000" w14:sy="100000" w14:kx="0" w14:ky="0" w14:algn="tl">
            <w14:srgbClr w14:val="000000">
              <w14:alpha w14:val="60000"/>
            </w14:srgbClr>
          </w14:shadow>
        </w:rPr>
        <w:t>ReposteriaControl</w:t>
      </w:r>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7" w14:textId="2C785A2E" w:rsidR="00977C94" w:rsidRDefault="00977C94" w:rsidP="001561AE">
      <w:pPr>
        <w:rPr>
          <w:rFonts w:ascii="Times New Roman" w:hAnsi="Times New Roman"/>
        </w:rPr>
      </w:pPr>
    </w:p>
    <w:p w14:paraId="20285487" w14:textId="463F9343" w:rsidR="00EB5543" w:rsidRDefault="00EB5543" w:rsidP="001561AE">
      <w:pPr>
        <w:rPr>
          <w:rFonts w:ascii="Times New Roman" w:hAnsi="Times New Roman"/>
        </w:rPr>
      </w:pPr>
    </w:p>
    <w:p w14:paraId="1001517A" w14:textId="1D9F6A86" w:rsidR="00EB5543" w:rsidRDefault="00EB5543" w:rsidP="001561AE">
      <w:pPr>
        <w:rPr>
          <w:rFonts w:ascii="Times New Roman" w:hAnsi="Times New Roman"/>
        </w:rPr>
      </w:pPr>
    </w:p>
    <w:p w14:paraId="07C648CF" w14:textId="5CE3F488" w:rsidR="00EB5543" w:rsidRDefault="00EB5543" w:rsidP="001561AE">
      <w:pPr>
        <w:rPr>
          <w:rFonts w:ascii="Times New Roman" w:hAnsi="Times New Roman"/>
        </w:rPr>
      </w:pPr>
    </w:p>
    <w:p w14:paraId="3028DC40" w14:textId="2A964ABC" w:rsidR="00EB5543" w:rsidRDefault="00EB5543" w:rsidP="001561AE">
      <w:pPr>
        <w:rPr>
          <w:rFonts w:ascii="Times New Roman" w:hAnsi="Times New Roman"/>
        </w:rPr>
      </w:pPr>
    </w:p>
    <w:p w14:paraId="62BDCCB6" w14:textId="266347B9" w:rsidR="00EB5543" w:rsidRDefault="00EB5543" w:rsidP="001561AE">
      <w:pPr>
        <w:rPr>
          <w:rFonts w:ascii="Times New Roman" w:hAnsi="Times New Roman"/>
        </w:rPr>
      </w:pPr>
    </w:p>
    <w:p w14:paraId="49C3435F" w14:textId="77777777" w:rsidR="00EB5543" w:rsidRPr="006C00D9" w:rsidRDefault="00EB5543"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2956"/>
        <w:gridCol w:w="3253"/>
        <w:gridCol w:w="2862"/>
      </w:tblGrid>
      <w:tr w:rsidR="00925A22"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925A22"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32C06A61" w:rsidR="0070191C" w:rsidRPr="006C00D9" w:rsidRDefault="00EB5543" w:rsidP="001561AE">
            <w:pPr>
              <w:rPr>
                <w:rFonts w:ascii="Times New Roman" w:hAnsi="Times New Roman"/>
              </w:rPr>
            </w:pPr>
            <w:r>
              <w:rPr>
                <w:rFonts w:ascii="Times New Roman" w:hAnsi="Times New Roman"/>
              </w:rPr>
              <w:t>Christian Gallo</w:t>
            </w:r>
          </w:p>
        </w:tc>
        <w:tc>
          <w:tcPr>
            <w:tcW w:w="3308" w:type="dxa"/>
          </w:tcPr>
          <w:p w14:paraId="6F39C71D" w14:textId="5EAB7B11" w:rsidR="0070191C" w:rsidRPr="006C00D9" w:rsidRDefault="00925A2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925A22">
              <w:rPr>
                <w:rFonts w:ascii="Times New Roman" w:hAnsi="Times New Roman"/>
              </w:rPr>
              <w:t>cristiangallosc@utp.edu.co</w:t>
            </w:r>
          </w:p>
        </w:tc>
        <w:tc>
          <w:tcPr>
            <w:tcW w:w="3008" w:type="dxa"/>
          </w:tcPr>
          <w:p w14:paraId="159F46D8" w14:textId="45C4C8DA" w:rsidR="0070191C" w:rsidRPr="006C00D9" w:rsidRDefault="00925A2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Desarrol</w:t>
            </w:r>
            <w:r w:rsidR="000F65D1">
              <w:rPr>
                <w:rFonts w:ascii="Times New Roman" w:hAnsi="Times New Roman"/>
              </w:rPr>
              <w:t>l</w:t>
            </w:r>
            <w:r>
              <w:rPr>
                <w:rFonts w:ascii="Times New Roman" w:hAnsi="Times New Roman"/>
              </w:rPr>
              <w:t>ador de software, diseñador de bases de datos</w:t>
            </w:r>
          </w:p>
        </w:tc>
      </w:tr>
      <w:tr w:rsidR="00925A22"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21A1EDFC" w:rsidR="0070191C" w:rsidRPr="006C00D9" w:rsidRDefault="00EB5543" w:rsidP="001561AE">
            <w:pPr>
              <w:rPr>
                <w:rFonts w:ascii="Times New Roman" w:hAnsi="Times New Roman"/>
              </w:rPr>
            </w:pPr>
            <w:r>
              <w:rPr>
                <w:rFonts w:ascii="Times New Roman" w:hAnsi="Times New Roman"/>
              </w:rPr>
              <w:t>Jhonatan Alexis Bueno Pinzón</w:t>
            </w:r>
          </w:p>
        </w:tc>
        <w:tc>
          <w:tcPr>
            <w:tcW w:w="3308" w:type="dxa"/>
          </w:tcPr>
          <w:p w14:paraId="16CD7A02" w14:textId="5922E2AF" w:rsidR="0070191C" w:rsidRPr="006C00D9" w:rsidRDefault="00EB5543"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alexis.bueno@utp.edu.co</w:t>
            </w:r>
          </w:p>
        </w:tc>
        <w:tc>
          <w:tcPr>
            <w:tcW w:w="3008" w:type="dxa"/>
          </w:tcPr>
          <w:p w14:paraId="4E4D52E7" w14:textId="7B39AF3E" w:rsidR="0070191C" w:rsidRPr="006C00D9" w:rsidRDefault="00925A2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Desarrollador de software, analista de requerimientos, Tester de software</w:t>
            </w:r>
          </w:p>
        </w:tc>
      </w:tr>
      <w:tr w:rsidR="00925A22"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925A22"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925A22"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21" w14:textId="05FC068B" w:rsidR="00F65570" w:rsidRPr="006C00D9" w:rsidRDefault="00977C94" w:rsidP="0078746F">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5543">
        <w:rPr>
          <w:rFonts w:ascii="Times New Roman" w:hAnsi="Times New Roman"/>
        </w:rPr>
        <w:t>06</w:t>
      </w:r>
      <w:r w:rsidRPr="006C00D9">
        <w:rPr>
          <w:rFonts w:ascii="Times New Roman" w:hAnsi="Times New Roman"/>
        </w:rPr>
        <w:t>/</w:t>
      </w:r>
      <w:r w:rsidR="00EB5543">
        <w:rPr>
          <w:rFonts w:ascii="Times New Roman" w:hAnsi="Times New Roman"/>
        </w:rPr>
        <w:t>03</w:t>
      </w:r>
      <w:r w:rsidRPr="006C00D9">
        <w:rPr>
          <w:rFonts w:ascii="Times New Roman" w:hAnsi="Times New Roman"/>
        </w:rPr>
        <w:t>/20</w:t>
      </w:r>
      <w:r w:rsidR="00AF64D9">
        <w:rPr>
          <w:rFonts w:ascii="Times New Roman" w:hAnsi="Times New Roman"/>
        </w:rPr>
        <w:t>23</w:t>
      </w:r>
    </w:p>
    <w:p w14:paraId="6A279522" w14:textId="77777777" w:rsidR="00F65570" w:rsidRPr="006C00D9" w:rsidRDefault="00F65570" w:rsidP="001561AE">
      <w:pPr>
        <w:rPr>
          <w:rFonts w:ascii="Times New Roman" w:hAnsi="Times New Roman"/>
        </w:rPr>
      </w:pPr>
    </w:p>
    <w:p w14:paraId="2FD5CF67" w14:textId="53707398" w:rsidR="002A0F12" w:rsidRPr="006C00D9" w:rsidRDefault="002A0F12"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945065" w:rsidRDefault="002A0F12" w:rsidP="00945065">
          <w:pPr>
            <w:pStyle w:val="TtuloTDC"/>
          </w:pPr>
          <w:r w:rsidRPr="00945065">
            <w:t>Contenido</w:t>
          </w:r>
        </w:p>
        <w:p w14:paraId="51D282F1" w14:textId="3D981EEF" w:rsidR="0057579D" w:rsidRPr="00945065" w:rsidRDefault="002A0F12">
          <w:pPr>
            <w:pStyle w:val="TDC1"/>
            <w:rPr>
              <w:rFonts w:ascii="Arial" w:eastAsiaTheme="minorEastAsia" w:hAnsi="Arial" w:cs="Arial"/>
              <w:b w:val="0"/>
              <w:bCs w:val="0"/>
              <w:caps w:val="0"/>
              <w:sz w:val="22"/>
              <w:szCs w:val="22"/>
              <w:lang w:val="es-MX" w:eastAsia="es-MX"/>
            </w:rPr>
          </w:pPr>
          <w:r w:rsidRPr="00945065">
            <w:rPr>
              <w:rFonts w:ascii="Arial" w:hAnsi="Arial" w:cs="Arial"/>
            </w:rPr>
            <w:fldChar w:fldCharType="begin"/>
          </w:r>
          <w:r w:rsidRPr="00945065">
            <w:rPr>
              <w:rFonts w:ascii="Arial" w:hAnsi="Arial" w:cs="Arial"/>
            </w:rPr>
            <w:instrText xml:space="preserve"> TOC \o "1-3" \h \z \u </w:instrText>
          </w:r>
          <w:r w:rsidRPr="00945065">
            <w:rPr>
              <w:rFonts w:ascii="Arial" w:hAnsi="Arial" w:cs="Arial"/>
            </w:rPr>
            <w:fldChar w:fldCharType="separate"/>
          </w:r>
          <w:hyperlink w:anchor="_Toc128166320" w:history="1">
            <w:r w:rsidR="0057579D" w:rsidRPr="00945065">
              <w:rPr>
                <w:rStyle w:val="Hipervnculo"/>
                <w:rFonts w:ascii="Arial" w:hAnsi="Arial" w:cs="Arial"/>
              </w:rPr>
              <w:t>1</w:t>
            </w:r>
            <w:r w:rsidR="0057579D" w:rsidRPr="00945065">
              <w:rPr>
                <w:rFonts w:ascii="Arial" w:eastAsiaTheme="minorEastAsia" w:hAnsi="Arial" w:cs="Arial"/>
                <w:b w:val="0"/>
                <w:bCs w:val="0"/>
                <w:caps w:val="0"/>
                <w:sz w:val="22"/>
                <w:szCs w:val="22"/>
                <w:lang w:val="es-MX" w:eastAsia="es-MX"/>
              </w:rPr>
              <w:tab/>
            </w:r>
            <w:r w:rsidR="0057579D" w:rsidRPr="00945065">
              <w:rPr>
                <w:rStyle w:val="Hipervnculo"/>
                <w:rFonts w:ascii="Arial" w:hAnsi="Arial" w:cs="Arial"/>
              </w:rPr>
              <w:t>Introducción</w:t>
            </w:r>
            <w:r w:rsidR="0057579D" w:rsidRPr="00945065">
              <w:rPr>
                <w:rFonts w:ascii="Arial" w:hAnsi="Arial" w:cs="Arial"/>
                <w:webHidden/>
              </w:rPr>
              <w:tab/>
            </w:r>
            <w:r w:rsidR="0057579D" w:rsidRPr="00945065">
              <w:rPr>
                <w:rFonts w:ascii="Arial" w:hAnsi="Arial" w:cs="Arial"/>
                <w:webHidden/>
              </w:rPr>
              <w:fldChar w:fldCharType="begin"/>
            </w:r>
            <w:r w:rsidR="0057579D" w:rsidRPr="00945065">
              <w:rPr>
                <w:rFonts w:ascii="Arial" w:hAnsi="Arial" w:cs="Arial"/>
                <w:webHidden/>
              </w:rPr>
              <w:instrText xml:space="preserve"> PAGEREF _Toc128166320 \h </w:instrText>
            </w:r>
            <w:r w:rsidR="0057579D" w:rsidRPr="00945065">
              <w:rPr>
                <w:rFonts w:ascii="Arial" w:hAnsi="Arial" w:cs="Arial"/>
                <w:webHidden/>
              </w:rPr>
            </w:r>
            <w:r w:rsidR="0057579D" w:rsidRPr="00945065">
              <w:rPr>
                <w:rFonts w:ascii="Arial" w:hAnsi="Arial" w:cs="Arial"/>
                <w:webHidden/>
              </w:rPr>
              <w:fldChar w:fldCharType="separate"/>
            </w:r>
            <w:r w:rsidR="0057579D" w:rsidRPr="00945065">
              <w:rPr>
                <w:rFonts w:ascii="Arial" w:hAnsi="Arial" w:cs="Arial"/>
                <w:webHidden/>
              </w:rPr>
              <w:t>3</w:t>
            </w:r>
            <w:r w:rsidR="0057579D" w:rsidRPr="00945065">
              <w:rPr>
                <w:rFonts w:ascii="Arial" w:hAnsi="Arial" w:cs="Arial"/>
                <w:webHidden/>
              </w:rPr>
              <w:fldChar w:fldCharType="end"/>
            </w:r>
          </w:hyperlink>
        </w:p>
        <w:p w14:paraId="13F64686" w14:textId="5BB2ADE6" w:rsidR="0057579D" w:rsidRPr="00945065" w:rsidRDefault="00D66A3E">
          <w:pPr>
            <w:pStyle w:val="TDC2"/>
            <w:rPr>
              <w:rFonts w:ascii="Arial" w:eastAsiaTheme="minorEastAsia" w:hAnsi="Arial" w:cs="Arial"/>
              <w:smallCaps w:val="0"/>
              <w:noProof/>
              <w:sz w:val="22"/>
              <w:szCs w:val="22"/>
              <w:lang w:val="es-MX" w:eastAsia="es-MX"/>
            </w:rPr>
          </w:pPr>
          <w:hyperlink w:anchor="_Toc128166321" w:history="1">
            <w:r w:rsidR="0057579D" w:rsidRPr="00945065">
              <w:rPr>
                <w:rStyle w:val="Hipervnculo"/>
                <w:rFonts w:ascii="Arial" w:hAnsi="Arial" w:cs="Arial"/>
                <w:noProof/>
              </w:rPr>
              <w:t>1.1</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Propósito</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_Toc128166321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69FC3687" w14:textId="1D2ADF08" w:rsidR="0057579D" w:rsidRPr="00945065" w:rsidRDefault="00D66A3E">
          <w:pPr>
            <w:pStyle w:val="TDC2"/>
            <w:rPr>
              <w:rFonts w:ascii="Arial" w:eastAsiaTheme="minorEastAsia" w:hAnsi="Arial" w:cs="Arial"/>
              <w:smallCaps w:val="0"/>
              <w:noProof/>
              <w:sz w:val="22"/>
              <w:szCs w:val="22"/>
              <w:lang w:val="es-MX" w:eastAsia="es-MX"/>
            </w:rPr>
          </w:pPr>
          <w:hyperlink w:anchor="_Toc128166322" w:history="1">
            <w:r w:rsidR="0057579D" w:rsidRPr="00945065">
              <w:rPr>
                <w:rStyle w:val="Hipervnculo"/>
                <w:rFonts w:ascii="Arial" w:hAnsi="Arial" w:cs="Arial"/>
                <w:noProof/>
              </w:rPr>
              <w:t>1.2</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Alcance o Ámbito del Sistema</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_Toc128166322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0BC4CD8F" w14:textId="4BA6BA93" w:rsidR="0057579D" w:rsidRPr="00945065" w:rsidRDefault="00D66A3E">
          <w:pPr>
            <w:pStyle w:val="TDC2"/>
            <w:rPr>
              <w:rFonts w:ascii="Arial" w:eastAsiaTheme="minorEastAsia" w:hAnsi="Arial" w:cs="Arial"/>
              <w:smallCaps w:val="0"/>
              <w:noProof/>
              <w:sz w:val="22"/>
              <w:szCs w:val="22"/>
              <w:lang w:val="es-MX" w:eastAsia="es-MX"/>
            </w:rPr>
          </w:pPr>
          <w:hyperlink w:anchor="_Toc128166323" w:history="1">
            <w:r w:rsidR="0057579D" w:rsidRPr="00945065">
              <w:rPr>
                <w:rStyle w:val="Hipervnculo"/>
                <w:rFonts w:ascii="Arial" w:hAnsi="Arial" w:cs="Arial"/>
                <w:noProof/>
              </w:rPr>
              <w:t>1.3</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Definiciones, Acrónimos y Abreviaturas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_Toc128166323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180EABBC" w14:textId="7BCBB4E7" w:rsidR="0057579D" w:rsidRPr="00945065" w:rsidRDefault="00D66A3E">
          <w:pPr>
            <w:pStyle w:val="TDC3"/>
            <w:rPr>
              <w:rFonts w:ascii="Arial" w:eastAsiaTheme="minorEastAsia" w:hAnsi="Arial" w:cs="Arial"/>
              <w:i w:val="0"/>
              <w:iCs w:val="0"/>
              <w:noProof/>
              <w:sz w:val="22"/>
              <w:szCs w:val="22"/>
              <w:lang w:val="es-MX" w:eastAsia="es-MX"/>
            </w:rPr>
          </w:pPr>
          <w:hyperlink w:anchor="_Toc128166324" w:history="1">
            <w:r w:rsidR="0057579D" w:rsidRPr="00945065">
              <w:rPr>
                <w:rStyle w:val="Hipervnculo"/>
                <w:rFonts w:ascii="Arial" w:hAnsi="Arial" w:cs="Arial"/>
                <w:noProof/>
              </w:rPr>
              <w:t>1.3.1</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Definiciones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_Toc128166324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05DF1B66" w14:textId="6BB9AC9E" w:rsidR="0057579D" w:rsidRPr="00945065" w:rsidRDefault="00D66A3E">
          <w:pPr>
            <w:pStyle w:val="TDC3"/>
            <w:rPr>
              <w:rFonts w:ascii="Arial" w:eastAsiaTheme="minorEastAsia" w:hAnsi="Arial" w:cs="Arial"/>
              <w:i w:val="0"/>
              <w:iCs w:val="0"/>
              <w:noProof/>
              <w:sz w:val="22"/>
              <w:szCs w:val="22"/>
              <w:lang w:val="es-MX" w:eastAsia="es-MX"/>
            </w:rPr>
          </w:pPr>
          <w:hyperlink w:anchor="_Toc128166325" w:history="1">
            <w:r w:rsidR="0057579D" w:rsidRPr="00945065">
              <w:rPr>
                <w:rStyle w:val="Hipervnculo"/>
                <w:rFonts w:ascii="Arial" w:hAnsi="Arial" w:cs="Arial"/>
                <w:noProof/>
              </w:rPr>
              <w:t>1.3.2</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Acrónimos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_Toc128166325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5B2AD233" w14:textId="6C18ACC6" w:rsidR="0057579D" w:rsidRPr="00945065" w:rsidRDefault="00D66A3E">
          <w:pPr>
            <w:pStyle w:val="TDC3"/>
            <w:rPr>
              <w:rFonts w:ascii="Arial" w:eastAsiaTheme="minorEastAsia" w:hAnsi="Arial" w:cs="Arial"/>
              <w:i w:val="0"/>
              <w:iCs w:val="0"/>
              <w:noProof/>
              <w:sz w:val="22"/>
              <w:szCs w:val="22"/>
              <w:lang w:val="es-MX" w:eastAsia="es-MX"/>
            </w:rPr>
          </w:pPr>
          <w:hyperlink w:anchor="_Toc128166326" w:history="1">
            <w:r w:rsidR="0057579D" w:rsidRPr="00945065">
              <w:rPr>
                <w:rStyle w:val="Hipervnculo"/>
                <w:rFonts w:ascii="Arial" w:hAnsi="Arial" w:cs="Arial"/>
                <w:noProof/>
              </w:rPr>
              <w:t>1.3.3</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Abreviaturas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_Toc128166326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3</w:t>
            </w:r>
            <w:r w:rsidR="0057579D" w:rsidRPr="00945065">
              <w:rPr>
                <w:rFonts w:ascii="Arial" w:hAnsi="Arial" w:cs="Arial"/>
                <w:noProof/>
                <w:webHidden/>
              </w:rPr>
              <w:fldChar w:fldCharType="end"/>
            </w:r>
          </w:hyperlink>
        </w:p>
        <w:p w14:paraId="14CEC692" w14:textId="407F3108" w:rsidR="0057579D" w:rsidRPr="00945065" w:rsidRDefault="00D66A3E">
          <w:pPr>
            <w:pStyle w:val="TDC3"/>
            <w:rPr>
              <w:rFonts w:ascii="Arial" w:eastAsiaTheme="minorEastAsia" w:hAnsi="Arial" w:cs="Arial"/>
              <w:i w:val="0"/>
              <w:iCs w:val="0"/>
              <w:noProof/>
              <w:sz w:val="22"/>
              <w:szCs w:val="22"/>
              <w:lang w:val="es-MX" w:eastAsia="es-MX"/>
            </w:rPr>
          </w:pPr>
          <w:hyperlink w:anchor="_Toc128166327" w:history="1">
            <w:r w:rsidR="0057579D" w:rsidRPr="00945065">
              <w:rPr>
                <w:rStyle w:val="Hipervnculo"/>
                <w:rFonts w:ascii="Arial" w:hAnsi="Arial" w:cs="Arial"/>
                <w:noProof/>
              </w:rPr>
              <w:t>1.3.4</w:t>
            </w:r>
            <w:r w:rsidR="0057579D" w:rsidRPr="00945065">
              <w:rPr>
                <w:rFonts w:ascii="Arial" w:eastAsiaTheme="minorEastAsia" w:hAnsi="Arial" w:cs="Arial"/>
                <w:i w:val="0"/>
                <w:iCs w:val="0"/>
                <w:noProof/>
                <w:sz w:val="22"/>
                <w:szCs w:val="22"/>
                <w:lang w:val="es-MX" w:eastAsia="es-MX"/>
              </w:rPr>
              <w:tab/>
            </w:r>
            <w:r w:rsidR="0057579D" w:rsidRPr="00945065">
              <w:rPr>
                <w:rStyle w:val="Hipervnculo"/>
                <w:rFonts w:ascii="Arial" w:hAnsi="Arial" w:cs="Arial"/>
                <w:noProof/>
              </w:rPr>
              <w:t>Referencias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_Toc128166327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5BA492EC" w14:textId="7DD437C4" w:rsidR="0057579D" w:rsidRPr="00945065" w:rsidRDefault="00D66A3E">
          <w:pPr>
            <w:pStyle w:val="TDC2"/>
            <w:rPr>
              <w:rFonts w:ascii="Arial" w:eastAsiaTheme="minorEastAsia" w:hAnsi="Arial" w:cs="Arial"/>
              <w:smallCaps w:val="0"/>
              <w:noProof/>
              <w:sz w:val="22"/>
              <w:szCs w:val="22"/>
              <w:lang w:val="es-MX" w:eastAsia="es-MX"/>
            </w:rPr>
          </w:pPr>
          <w:hyperlink w:anchor="_Toc128166328" w:history="1">
            <w:r w:rsidR="0057579D" w:rsidRPr="00945065">
              <w:rPr>
                <w:rStyle w:val="Hipervnculo"/>
                <w:rFonts w:ascii="Arial" w:hAnsi="Arial" w:cs="Arial"/>
                <w:noProof/>
              </w:rPr>
              <w:t>1.4</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Perspectiva General del Documento</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_Toc128166328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53A5574D" w14:textId="01B4382A" w:rsidR="0057579D" w:rsidRPr="00945065" w:rsidRDefault="00D66A3E">
          <w:pPr>
            <w:pStyle w:val="TDC1"/>
            <w:rPr>
              <w:rFonts w:ascii="Arial" w:eastAsiaTheme="minorEastAsia" w:hAnsi="Arial" w:cs="Arial"/>
              <w:b w:val="0"/>
              <w:bCs w:val="0"/>
              <w:caps w:val="0"/>
              <w:sz w:val="22"/>
              <w:szCs w:val="22"/>
              <w:lang w:val="es-MX" w:eastAsia="es-MX"/>
            </w:rPr>
          </w:pPr>
          <w:hyperlink w:anchor="_Toc128166329" w:history="1">
            <w:r w:rsidR="0057579D" w:rsidRPr="00945065">
              <w:rPr>
                <w:rStyle w:val="Hipervnculo"/>
                <w:rFonts w:ascii="Arial" w:hAnsi="Arial" w:cs="Arial"/>
              </w:rPr>
              <w:t>2</w:t>
            </w:r>
            <w:r w:rsidR="0057579D" w:rsidRPr="00945065">
              <w:rPr>
                <w:rFonts w:ascii="Arial" w:eastAsiaTheme="minorEastAsia" w:hAnsi="Arial" w:cs="Arial"/>
                <w:b w:val="0"/>
                <w:bCs w:val="0"/>
                <w:caps w:val="0"/>
                <w:sz w:val="22"/>
                <w:szCs w:val="22"/>
                <w:lang w:val="es-MX" w:eastAsia="es-MX"/>
              </w:rPr>
              <w:tab/>
            </w:r>
            <w:r w:rsidR="0057579D" w:rsidRPr="00945065">
              <w:rPr>
                <w:rStyle w:val="Hipervnculo"/>
                <w:rFonts w:ascii="Arial" w:hAnsi="Arial" w:cs="Arial"/>
              </w:rPr>
              <w:t>Descripción general de la aplicación</w:t>
            </w:r>
            <w:r w:rsidR="0057579D" w:rsidRPr="00945065">
              <w:rPr>
                <w:rFonts w:ascii="Arial" w:hAnsi="Arial" w:cs="Arial"/>
                <w:webHidden/>
              </w:rPr>
              <w:tab/>
            </w:r>
            <w:r w:rsidR="0057579D" w:rsidRPr="00945065">
              <w:rPr>
                <w:rFonts w:ascii="Arial" w:hAnsi="Arial" w:cs="Arial"/>
                <w:webHidden/>
              </w:rPr>
              <w:fldChar w:fldCharType="begin"/>
            </w:r>
            <w:r w:rsidR="0057579D" w:rsidRPr="00945065">
              <w:rPr>
                <w:rFonts w:ascii="Arial" w:hAnsi="Arial" w:cs="Arial"/>
                <w:webHidden/>
              </w:rPr>
              <w:instrText xml:space="preserve"> PAGEREF _Toc128166329 \h </w:instrText>
            </w:r>
            <w:r w:rsidR="0057579D" w:rsidRPr="00945065">
              <w:rPr>
                <w:rFonts w:ascii="Arial" w:hAnsi="Arial" w:cs="Arial"/>
                <w:webHidden/>
              </w:rPr>
            </w:r>
            <w:r w:rsidR="0057579D" w:rsidRPr="00945065">
              <w:rPr>
                <w:rFonts w:ascii="Arial" w:hAnsi="Arial" w:cs="Arial"/>
                <w:webHidden/>
              </w:rPr>
              <w:fldChar w:fldCharType="separate"/>
            </w:r>
            <w:r w:rsidR="0057579D" w:rsidRPr="00945065">
              <w:rPr>
                <w:rFonts w:ascii="Arial" w:hAnsi="Arial" w:cs="Arial"/>
                <w:webHidden/>
              </w:rPr>
              <w:t>4</w:t>
            </w:r>
            <w:r w:rsidR="0057579D" w:rsidRPr="00945065">
              <w:rPr>
                <w:rFonts w:ascii="Arial" w:hAnsi="Arial" w:cs="Arial"/>
                <w:webHidden/>
              </w:rPr>
              <w:fldChar w:fldCharType="end"/>
            </w:r>
          </w:hyperlink>
        </w:p>
        <w:p w14:paraId="09131093" w14:textId="077F4AB9" w:rsidR="0057579D" w:rsidRPr="00945065" w:rsidRDefault="00D66A3E">
          <w:pPr>
            <w:pStyle w:val="TDC2"/>
            <w:rPr>
              <w:rFonts w:ascii="Arial" w:eastAsiaTheme="minorEastAsia" w:hAnsi="Arial" w:cs="Arial"/>
              <w:smallCaps w:val="0"/>
              <w:noProof/>
              <w:sz w:val="22"/>
              <w:szCs w:val="22"/>
              <w:lang w:val="es-MX" w:eastAsia="es-MX"/>
            </w:rPr>
          </w:pPr>
          <w:hyperlink w:anchor="_Toc128166330" w:history="1">
            <w:r w:rsidR="0057579D" w:rsidRPr="00945065">
              <w:rPr>
                <w:rStyle w:val="Hipervnculo"/>
                <w:rFonts w:ascii="Arial" w:hAnsi="Arial" w:cs="Arial"/>
                <w:noProof/>
              </w:rPr>
              <w:t>2.1</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Perspectiva de la Aplicación</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_Toc128166330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3B6F8496" w14:textId="315F04F7" w:rsidR="0057579D" w:rsidRPr="00945065" w:rsidRDefault="00D66A3E">
          <w:pPr>
            <w:pStyle w:val="TDC2"/>
            <w:rPr>
              <w:rFonts w:ascii="Arial" w:eastAsiaTheme="minorEastAsia" w:hAnsi="Arial" w:cs="Arial"/>
              <w:smallCaps w:val="0"/>
              <w:noProof/>
              <w:sz w:val="22"/>
              <w:szCs w:val="22"/>
              <w:lang w:val="es-MX" w:eastAsia="es-MX"/>
            </w:rPr>
          </w:pPr>
          <w:hyperlink w:anchor="_Toc128166331" w:history="1">
            <w:r w:rsidR="0057579D" w:rsidRPr="00945065">
              <w:rPr>
                <w:rStyle w:val="Hipervnculo"/>
                <w:rFonts w:ascii="Arial" w:hAnsi="Arial" w:cs="Arial"/>
                <w:noProof/>
              </w:rPr>
              <w:t>2.2</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Funciones de la Aplicación</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_Toc128166331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4</w:t>
            </w:r>
            <w:r w:rsidR="0057579D" w:rsidRPr="00945065">
              <w:rPr>
                <w:rFonts w:ascii="Arial" w:hAnsi="Arial" w:cs="Arial"/>
                <w:noProof/>
                <w:webHidden/>
              </w:rPr>
              <w:fldChar w:fldCharType="end"/>
            </w:r>
          </w:hyperlink>
        </w:p>
        <w:p w14:paraId="403E3646" w14:textId="6453B9E1" w:rsidR="0057579D" w:rsidRPr="00945065" w:rsidRDefault="00D66A3E">
          <w:pPr>
            <w:pStyle w:val="TDC2"/>
            <w:rPr>
              <w:rFonts w:ascii="Arial" w:eastAsiaTheme="minorEastAsia" w:hAnsi="Arial" w:cs="Arial"/>
              <w:smallCaps w:val="0"/>
              <w:noProof/>
              <w:sz w:val="22"/>
              <w:szCs w:val="22"/>
              <w:lang w:val="es-MX" w:eastAsia="es-MX"/>
            </w:rPr>
          </w:pPr>
          <w:hyperlink w:anchor="_Toc128166332" w:history="1">
            <w:r w:rsidR="0057579D" w:rsidRPr="00945065">
              <w:rPr>
                <w:rStyle w:val="Hipervnculo"/>
                <w:rFonts w:ascii="Arial" w:hAnsi="Arial" w:cs="Arial"/>
                <w:noProof/>
              </w:rPr>
              <w:t>2.3</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rPr>
              <w:t>Características de los Usuarios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_Toc128166332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2DB4F5B8" w14:textId="103A3B00" w:rsidR="0057579D" w:rsidRPr="00945065" w:rsidRDefault="00D66A3E">
          <w:pPr>
            <w:pStyle w:val="TDC2"/>
            <w:rPr>
              <w:rFonts w:ascii="Arial" w:eastAsiaTheme="minorEastAsia" w:hAnsi="Arial" w:cs="Arial"/>
              <w:smallCaps w:val="0"/>
              <w:noProof/>
              <w:sz w:val="22"/>
              <w:szCs w:val="22"/>
              <w:lang w:val="es-MX" w:eastAsia="es-MX"/>
            </w:rPr>
          </w:pPr>
          <w:hyperlink w:anchor="_Toc128166333" w:history="1">
            <w:r w:rsidR="0057579D" w:rsidRPr="00945065">
              <w:rPr>
                <w:rStyle w:val="Hipervnculo"/>
                <w:rFonts w:ascii="Arial" w:hAnsi="Arial" w:cs="Arial"/>
                <w:noProof/>
                <w:lang w:val="es-ES"/>
              </w:rPr>
              <w:t>2.4</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lang w:val="es-ES"/>
              </w:rPr>
              <w:t>Restricciones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_Toc128166333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124368F7" w14:textId="0448BB26" w:rsidR="0057579D" w:rsidRPr="00945065" w:rsidRDefault="00D66A3E">
          <w:pPr>
            <w:pStyle w:val="TDC2"/>
            <w:rPr>
              <w:rFonts w:ascii="Arial" w:eastAsiaTheme="minorEastAsia" w:hAnsi="Arial" w:cs="Arial"/>
              <w:smallCaps w:val="0"/>
              <w:noProof/>
              <w:sz w:val="22"/>
              <w:szCs w:val="22"/>
              <w:lang w:val="es-MX" w:eastAsia="es-MX"/>
            </w:rPr>
          </w:pPr>
          <w:hyperlink w:anchor="_Toc128166334" w:history="1">
            <w:r w:rsidR="0057579D" w:rsidRPr="00945065">
              <w:rPr>
                <w:rStyle w:val="Hipervnculo"/>
                <w:rFonts w:ascii="Arial" w:hAnsi="Arial" w:cs="Arial"/>
                <w:noProof/>
                <w:lang w:val="es-ES"/>
              </w:rPr>
              <w:t>2.5</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lang w:val="es-ES"/>
              </w:rPr>
              <w:t>Suposiciones y Dependencias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_Toc128166334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3F1E8C65" w14:textId="26061E67" w:rsidR="0057579D" w:rsidRDefault="00D66A3E">
          <w:pPr>
            <w:pStyle w:val="TDC2"/>
            <w:rPr>
              <w:rFonts w:ascii="Arial" w:hAnsi="Arial" w:cs="Arial"/>
              <w:noProof/>
            </w:rPr>
          </w:pPr>
          <w:hyperlink w:anchor="_Toc128166335" w:history="1">
            <w:r w:rsidR="0057579D" w:rsidRPr="00945065">
              <w:rPr>
                <w:rStyle w:val="Hipervnculo"/>
                <w:rFonts w:ascii="Arial" w:hAnsi="Arial" w:cs="Arial"/>
                <w:noProof/>
                <w:lang w:val="es-ES"/>
              </w:rPr>
              <w:t>2.6</w:t>
            </w:r>
            <w:r w:rsidR="0057579D" w:rsidRPr="00945065">
              <w:rPr>
                <w:rFonts w:ascii="Arial" w:eastAsiaTheme="minorEastAsia" w:hAnsi="Arial" w:cs="Arial"/>
                <w:smallCaps w:val="0"/>
                <w:noProof/>
                <w:sz w:val="22"/>
                <w:szCs w:val="22"/>
                <w:lang w:val="es-MX" w:eastAsia="es-MX"/>
              </w:rPr>
              <w:tab/>
            </w:r>
            <w:r w:rsidR="0057579D" w:rsidRPr="00945065">
              <w:rPr>
                <w:rStyle w:val="Hipervnculo"/>
                <w:rFonts w:ascii="Arial" w:hAnsi="Arial" w:cs="Arial"/>
                <w:noProof/>
                <w:lang w:val="es-ES"/>
              </w:rPr>
              <w:t>Requerimientos Diferidos</w:t>
            </w:r>
            <w:r w:rsidR="0057579D" w:rsidRPr="00945065">
              <w:rPr>
                <w:rFonts w:ascii="Arial" w:hAnsi="Arial" w:cs="Arial"/>
                <w:noProof/>
                <w:webHidden/>
              </w:rPr>
              <w:tab/>
            </w:r>
            <w:r w:rsidR="0057579D" w:rsidRPr="00945065">
              <w:rPr>
                <w:rFonts w:ascii="Arial" w:hAnsi="Arial" w:cs="Arial"/>
                <w:noProof/>
                <w:webHidden/>
              </w:rPr>
              <w:fldChar w:fldCharType="begin"/>
            </w:r>
            <w:r w:rsidR="0057579D" w:rsidRPr="00945065">
              <w:rPr>
                <w:rFonts w:ascii="Arial" w:hAnsi="Arial" w:cs="Arial"/>
                <w:noProof/>
                <w:webHidden/>
              </w:rPr>
              <w:instrText xml:space="preserve"> PAGEREF _Toc128166335 \h </w:instrText>
            </w:r>
            <w:r w:rsidR="0057579D" w:rsidRPr="00945065">
              <w:rPr>
                <w:rFonts w:ascii="Arial" w:hAnsi="Arial" w:cs="Arial"/>
                <w:noProof/>
                <w:webHidden/>
              </w:rPr>
            </w:r>
            <w:r w:rsidR="0057579D" w:rsidRPr="00945065">
              <w:rPr>
                <w:rFonts w:ascii="Arial" w:hAnsi="Arial" w:cs="Arial"/>
                <w:noProof/>
                <w:webHidden/>
              </w:rPr>
              <w:fldChar w:fldCharType="separate"/>
            </w:r>
            <w:r w:rsidR="0057579D" w:rsidRPr="00945065">
              <w:rPr>
                <w:rFonts w:ascii="Arial" w:hAnsi="Arial" w:cs="Arial"/>
                <w:noProof/>
                <w:webHidden/>
              </w:rPr>
              <w:t>5</w:t>
            </w:r>
            <w:r w:rsidR="0057579D" w:rsidRPr="00945065">
              <w:rPr>
                <w:rFonts w:ascii="Arial" w:hAnsi="Arial" w:cs="Arial"/>
                <w:noProof/>
                <w:webHidden/>
              </w:rPr>
              <w:fldChar w:fldCharType="end"/>
            </w:r>
          </w:hyperlink>
        </w:p>
        <w:p w14:paraId="4DC3DFA3" w14:textId="77777777" w:rsidR="006A0582" w:rsidRDefault="00D66A3E" w:rsidP="006A0582">
          <w:pPr>
            <w:pStyle w:val="TDC1"/>
            <w:rPr>
              <w:rFonts w:asciiTheme="minorHAnsi" w:eastAsiaTheme="minorEastAsia" w:hAnsiTheme="minorHAnsi" w:cstheme="minorBidi"/>
              <w:b w:val="0"/>
              <w:bCs w:val="0"/>
              <w:caps w:val="0"/>
              <w:szCs w:val="24"/>
              <w:lang w:val="es-CO" w:eastAsia="es-MX"/>
            </w:rPr>
          </w:pPr>
          <w:hyperlink w:anchor="_Toc130320703" w:history="1">
            <w:r w:rsidR="006A0582" w:rsidRPr="006E7A56">
              <w:rPr>
                <w:rStyle w:val="Hipervnculo"/>
              </w:rPr>
              <w:t>3</w:t>
            </w:r>
            <w:r w:rsidR="006A0582">
              <w:rPr>
                <w:rFonts w:asciiTheme="minorHAnsi" w:eastAsiaTheme="minorEastAsia" w:hAnsiTheme="minorHAnsi" w:cstheme="minorBidi"/>
                <w:b w:val="0"/>
                <w:bCs w:val="0"/>
                <w:caps w:val="0"/>
                <w:szCs w:val="24"/>
                <w:lang w:val="es-CO" w:eastAsia="es-MX"/>
              </w:rPr>
              <w:tab/>
            </w:r>
            <w:r w:rsidR="006A0582" w:rsidRPr="006E7A56">
              <w:rPr>
                <w:rStyle w:val="Hipervnculo"/>
              </w:rPr>
              <w:t>Requerimientos específicos</w:t>
            </w:r>
            <w:r w:rsidR="006A0582">
              <w:rPr>
                <w:webHidden/>
              </w:rPr>
              <w:tab/>
            </w:r>
            <w:r w:rsidR="006A0582">
              <w:rPr>
                <w:webHidden/>
              </w:rPr>
              <w:fldChar w:fldCharType="begin"/>
            </w:r>
            <w:r w:rsidR="006A0582">
              <w:rPr>
                <w:webHidden/>
              </w:rPr>
              <w:instrText xml:space="preserve"> PAGEREF _Toc130320703 \h </w:instrText>
            </w:r>
            <w:r w:rsidR="006A0582">
              <w:rPr>
                <w:webHidden/>
              </w:rPr>
            </w:r>
            <w:r w:rsidR="006A0582">
              <w:rPr>
                <w:webHidden/>
              </w:rPr>
              <w:fldChar w:fldCharType="separate"/>
            </w:r>
            <w:r w:rsidR="006A0582">
              <w:rPr>
                <w:webHidden/>
              </w:rPr>
              <w:t>6</w:t>
            </w:r>
            <w:r w:rsidR="006A0582">
              <w:rPr>
                <w:webHidden/>
              </w:rPr>
              <w:fldChar w:fldCharType="end"/>
            </w:r>
          </w:hyperlink>
        </w:p>
        <w:p w14:paraId="6E6755D1" w14:textId="77777777" w:rsidR="006A0582" w:rsidRDefault="00D66A3E" w:rsidP="006A0582">
          <w:pPr>
            <w:pStyle w:val="TDC2"/>
            <w:rPr>
              <w:rFonts w:asciiTheme="minorHAnsi" w:eastAsiaTheme="minorEastAsia" w:hAnsiTheme="minorHAnsi" w:cstheme="minorBidi"/>
              <w:smallCaps w:val="0"/>
              <w:noProof/>
              <w:lang w:val="es-CO" w:eastAsia="es-MX"/>
            </w:rPr>
          </w:pPr>
          <w:hyperlink w:anchor="_Toc130320704" w:history="1">
            <w:r w:rsidR="006A0582" w:rsidRPr="006E7A56">
              <w:rPr>
                <w:rStyle w:val="Hipervnculo"/>
                <w:noProof/>
                <w:lang w:val="es-ES"/>
              </w:rPr>
              <w:t>3.1</w:t>
            </w:r>
            <w:r w:rsidR="006A0582">
              <w:rPr>
                <w:rFonts w:asciiTheme="minorHAnsi" w:eastAsiaTheme="minorEastAsia" w:hAnsiTheme="minorHAnsi" w:cstheme="minorBidi"/>
                <w:smallCaps w:val="0"/>
                <w:noProof/>
                <w:lang w:val="es-CO" w:eastAsia="es-MX"/>
              </w:rPr>
              <w:tab/>
            </w:r>
            <w:r w:rsidR="006A0582" w:rsidRPr="006E7A56">
              <w:rPr>
                <w:rStyle w:val="Hipervnculo"/>
                <w:noProof/>
                <w:lang w:val="es-ES"/>
              </w:rPr>
              <w:t>Requerimientos</w:t>
            </w:r>
            <w:r w:rsidR="006A0582">
              <w:rPr>
                <w:noProof/>
                <w:webHidden/>
              </w:rPr>
              <w:tab/>
            </w:r>
            <w:r w:rsidR="006A0582">
              <w:rPr>
                <w:noProof/>
                <w:webHidden/>
              </w:rPr>
              <w:fldChar w:fldCharType="begin"/>
            </w:r>
            <w:r w:rsidR="006A0582">
              <w:rPr>
                <w:noProof/>
                <w:webHidden/>
              </w:rPr>
              <w:instrText xml:space="preserve"> PAGEREF _Toc130320704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0D541875" w14:textId="77777777" w:rsidR="006A0582" w:rsidRDefault="00D66A3E" w:rsidP="006A0582">
          <w:pPr>
            <w:pStyle w:val="TDC3"/>
            <w:rPr>
              <w:rFonts w:asciiTheme="minorHAnsi" w:eastAsiaTheme="minorEastAsia" w:hAnsiTheme="minorHAnsi" w:cstheme="minorBidi"/>
              <w:i w:val="0"/>
              <w:iCs w:val="0"/>
              <w:noProof/>
              <w:lang w:val="es-CO" w:eastAsia="es-MX"/>
            </w:rPr>
          </w:pPr>
          <w:hyperlink w:anchor="_Toc130320705" w:history="1">
            <w:r w:rsidR="006A0582" w:rsidRPr="006E7A56">
              <w:rPr>
                <w:rStyle w:val="Hipervnculo"/>
                <w:noProof/>
              </w:rPr>
              <w:t>3.1.1</w:t>
            </w:r>
            <w:r w:rsidR="006A0582">
              <w:rPr>
                <w:rFonts w:asciiTheme="minorHAnsi" w:eastAsiaTheme="minorEastAsia" w:hAnsiTheme="minorHAnsi" w:cstheme="minorBidi"/>
                <w:i w:val="0"/>
                <w:iCs w:val="0"/>
                <w:noProof/>
                <w:lang w:val="es-CO" w:eastAsia="es-MX"/>
              </w:rPr>
              <w:tab/>
            </w:r>
            <w:r w:rsidR="006A0582" w:rsidRPr="006E7A56">
              <w:rPr>
                <w:rStyle w:val="Hipervnculo"/>
                <w:noProof/>
              </w:rPr>
              <w:t>Requerimientos funcionales (RF)</w:t>
            </w:r>
            <w:r w:rsidR="006A0582">
              <w:rPr>
                <w:noProof/>
                <w:webHidden/>
              </w:rPr>
              <w:tab/>
            </w:r>
            <w:r w:rsidR="006A0582">
              <w:rPr>
                <w:noProof/>
                <w:webHidden/>
              </w:rPr>
              <w:fldChar w:fldCharType="begin"/>
            </w:r>
            <w:r w:rsidR="006A0582">
              <w:rPr>
                <w:noProof/>
                <w:webHidden/>
              </w:rPr>
              <w:instrText xml:space="preserve"> PAGEREF _Toc130320705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6E3AF8C6" w14:textId="77777777" w:rsidR="006A0582" w:rsidRDefault="00D66A3E" w:rsidP="006A0582">
          <w:pPr>
            <w:pStyle w:val="TDC3"/>
            <w:rPr>
              <w:rFonts w:asciiTheme="minorHAnsi" w:eastAsiaTheme="minorEastAsia" w:hAnsiTheme="minorHAnsi" w:cstheme="minorBidi"/>
              <w:i w:val="0"/>
              <w:iCs w:val="0"/>
              <w:noProof/>
              <w:lang w:val="es-CO" w:eastAsia="es-MX"/>
            </w:rPr>
          </w:pPr>
          <w:hyperlink w:anchor="_Toc130320706" w:history="1">
            <w:r w:rsidR="006A0582" w:rsidRPr="006E7A56">
              <w:rPr>
                <w:rStyle w:val="Hipervnculo"/>
                <w:noProof/>
              </w:rPr>
              <w:t>3.1.2</w:t>
            </w:r>
            <w:r w:rsidR="006A0582">
              <w:rPr>
                <w:rFonts w:asciiTheme="minorHAnsi" w:eastAsiaTheme="minorEastAsia" w:hAnsiTheme="minorHAnsi" w:cstheme="minorBidi"/>
                <w:i w:val="0"/>
                <w:iCs w:val="0"/>
                <w:noProof/>
                <w:lang w:val="es-CO" w:eastAsia="es-MX"/>
              </w:rPr>
              <w:tab/>
            </w:r>
            <w:r w:rsidR="006A0582" w:rsidRPr="006E7A56">
              <w:rPr>
                <w:rStyle w:val="Hipervnculo"/>
                <w:noProof/>
              </w:rPr>
              <w:t>Requerimientos no funcionales (RNF)</w:t>
            </w:r>
            <w:r w:rsidR="006A0582">
              <w:rPr>
                <w:noProof/>
                <w:webHidden/>
              </w:rPr>
              <w:tab/>
            </w:r>
            <w:r w:rsidR="006A0582">
              <w:rPr>
                <w:noProof/>
                <w:webHidden/>
              </w:rPr>
              <w:fldChar w:fldCharType="begin"/>
            </w:r>
            <w:r w:rsidR="006A0582">
              <w:rPr>
                <w:noProof/>
                <w:webHidden/>
              </w:rPr>
              <w:instrText xml:space="preserve"> PAGEREF _Toc130320706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6766AD94" w14:textId="77777777" w:rsidR="006A0582" w:rsidRDefault="00D66A3E" w:rsidP="006A0582">
          <w:pPr>
            <w:pStyle w:val="TDC3"/>
            <w:rPr>
              <w:rFonts w:asciiTheme="minorHAnsi" w:eastAsiaTheme="minorEastAsia" w:hAnsiTheme="minorHAnsi" w:cstheme="minorBidi"/>
              <w:i w:val="0"/>
              <w:iCs w:val="0"/>
              <w:noProof/>
              <w:lang w:val="es-CO" w:eastAsia="es-MX"/>
            </w:rPr>
          </w:pPr>
          <w:hyperlink w:anchor="_Toc130320707" w:history="1">
            <w:r w:rsidR="006A0582" w:rsidRPr="006E7A56">
              <w:rPr>
                <w:rStyle w:val="Hipervnculo"/>
                <w:noProof/>
              </w:rPr>
              <w:t>3.1.3</w:t>
            </w:r>
            <w:r w:rsidR="006A0582">
              <w:rPr>
                <w:rFonts w:asciiTheme="minorHAnsi" w:eastAsiaTheme="minorEastAsia" w:hAnsiTheme="minorHAnsi" w:cstheme="minorBidi"/>
                <w:i w:val="0"/>
                <w:iCs w:val="0"/>
                <w:noProof/>
                <w:lang w:val="es-CO" w:eastAsia="es-MX"/>
              </w:rPr>
              <w:tab/>
            </w:r>
            <w:r w:rsidR="006A0582" w:rsidRPr="006E7A56">
              <w:rPr>
                <w:rStyle w:val="Hipervnculo"/>
                <w:noProof/>
              </w:rPr>
              <w:t>Product Backlog</w:t>
            </w:r>
            <w:r w:rsidR="006A0582">
              <w:rPr>
                <w:noProof/>
                <w:webHidden/>
              </w:rPr>
              <w:tab/>
            </w:r>
            <w:r w:rsidR="006A0582">
              <w:rPr>
                <w:noProof/>
                <w:webHidden/>
              </w:rPr>
              <w:fldChar w:fldCharType="begin"/>
            </w:r>
            <w:r w:rsidR="006A0582">
              <w:rPr>
                <w:noProof/>
                <w:webHidden/>
              </w:rPr>
              <w:instrText xml:space="preserve"> PAGEREF _Toc130320707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691DE519" w14:textId="77777777" w:rsidR="006A0582" w:rsidRDefault="00D66A3E" w:rsidP="006A0582">
          <w:pPr>
            <w:pStyle w:val="TDC3"/>
            <w:rPr>
              <w:rFonts w:asciiTheme="minorHAnsi" w:eastAsiaTheme="minorEastAsia" w:hAnsiTheme="minorHAnsi" w:cstheme="minorBidi"/>
              <w:i w:val="0"/>
              <w:iCs w:val="0"/>
              <w:noProof/>
              <w:lang w:val="es-CO" w:eastAsia="es-MX"/>
            </w:rPr>
          </w:pPr>
          <w:hyperlink w:anchor="_Toc130320708" w:history="1">
            <w:r w:rsidR="006A0582" w:rsidRPr="006E7A56">
              <w:rPr>
                <w:rStyle w:val="Hipervnculo"/>
                <w:noProof/>
              </w:rPr>
              <w:t>3.1.4</w:t>
            </w:r>
            <w:r w:rsidR="006A0582">
              <w:rPr>
                <w:rFonts w:asciiTheme="minorHAnsi" w:eastAsiaTheme="minorEastAsia" w:hAnsiTheme="minorHAnsi" w:cstheme="minorBidi"/>
                <w:i w:val="0"/>
                <w:iCs w:val="0"/>
                <w:noProof/>
                <w:lang w:val="es-CO" w:eastAsia="es-MX"/>
              </w:rPr>
              <w:tab/>
            </w:r>
            <w:r w:rsidR="006A0582" w:rsidRPr="006E7A56">
              <w:rPr>
                <w:rStyle w:val="Hipervnculo"/>
                <w:noProof/>
              </w:rPr>
              <w:t>Ciclo de Sprints del proyecto</w:t>
            </w:r>
            <w:r w:rsidR="006A0582">
              <w:rPr>
                <w:noProof/>
                <w:webHidden/>
              </w:rPr>
              <w:tab/>
            </w:r>
            <w:r w:rsidR="006A0582">
              <w:rPr>
                <w:noProof/>
                <w:webHidden/>
              </w:rPr>
              <w:fldChar w:fldCharType="begin"/>
            </w:r>
            <w:r w:rsidR="006A0582">
              <w:rPr>
                <w:noProof/>
                <w:webHidden/>
              </w:rPr>
              <w:instrText xml:space="preserve"> PAGEREF _Toc130320708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3AEAE439" w14:textId="77777777" w:rsidR="006A0582" w:rsidRDefault="00D66A3E" w:rsidP="006A0582">
          <w:pPr>
            <w:pStyle w:val="TDC3"/>
            <w:rPr>
              <w:rFonts w:asciiTheme="minorHAnsi" w:eastAsiaTheme="minorEastAsia" w:hAnsiTheme="minorHAnsi" w:cstheme="minorBidi"/>
              <w:i w:val="0"/>
              <w:iCs w:val="0"/>
              <w:noProof/>
              <w:lang w:val="es-CO" w:eastAsia="es-MX"/>
            </w:rPr>
          </w:pPr>
          <w:hyperlink w:anchor="_Toc130320709" w:history="1">
            <w:r w:rsidR="006A0582" w:rsidRPr="006E7A56">
              <w:rPr>
                <w:rStyle w:val="Hipervnculo"/>
                <w:noProof/>
              </w:rPr>
              <w:t>3.1.5</w:t>
            </w:r>
            <w:r w:rsidR="006A0582">
              <w:rPr>
                <w:rFonts w:asciiTheme="minorHAnsi" w:eastAsiaTheme="minorEastAsia" w:hAnsiTheme="minorHAnsi" w:cstheme="minorBidi"/>
                <w:i w:val="0"/>
                <w:iCs w:val="0"/>
                <w:noProof/>
                <w:lang w:val="es-CO" w:eastAsia="es-MX"/>
              </w:rPr>
              <w:tab/>
            </w:r>
            <w:r w:rsidR="006A0582" w:rsidRPr="006E7A56">
              <w:rPr>
                <w:rStyle w:val="Hipervnculo"/>
                <w:noProof/>
              </w:rPr>
              <w:t>Sprint Backlog</w:t>
            </w:r>
            <w:r w:rsidR="006A0582">
              <w:rPr>
                <w:noProof/>
                <w:webHidden/>
              </w:rPr>
              <w:tab/>
            </w:r>
            <w:r w:rsidR="006A0582">
              <w:rPr>
                <w:noProof/>
                <w:webHidden/>
              </w:rPr>
              <w:fldChar w:fldCharType="begin"/>
            </w:r>
            <w:r w:rsidR="006A0582">
              <w:rPr>
                <w:noProof/>
                <w:webHidden/>
              </w:rPr>
              <w:instrText xml:space="preserve"> PAGEREF _Toc130320709 \h </w:instrText>
            </w:r>
            <w:r w:rsidR="006A0582">
              <w:rPr>
                <w:noProof/>
                <w:webHidden/>
              </w:rPr>
            </w:r>
            <w:r w:rsidR="006A0582">
              <w:rPr>
                <w:noProof/>
                <w:webHidden/>
              </w:rPr>
              <w:fldChar w:fldCharType="separate"/>
            </w:r>
            <w:r w:rsidR="006A0582">
              <w:rPr>
                <w:noProof/>
                <w:webHidden/>
              </w:rPr>
              <w:t>6</w:t>
            </w:r>
            <w:r w:rsidR="006A0582">
              <w:rPr>
                <w:noProof/>
                <w:webHidden/>
              </w:rPr>
              <w:fldChar w:fldCharType="end"/>
            </w:r>
          </w:hyperlink>
        </w:p>
        <w:p w14:paraId="60422703" w14:textId="77777777" w:rsidR="006A0582" w:rsidRDefault="00D66A3E" w:rsidP="006A0582">
          <w:pPr>
            <w:pStyle w:val="TDC2"/>
            <w:rPr>
              <w:rFonts w:asciiTheme="minorHAnsi" w:eastAsiaTheme="minorEastAsia" w:hAnsiTheme="minorHAnsi" w:cstheme="minorBidi"/>
              <w:smallCaps w:val="0"/>
              <w:noProof/>
              <w:lang w:val="es-CO" w:eastAsia="es-MX"/>
            </w:rPr>
          </w:pPr>
          <w:hyperlink w:anchor="_Toc130320710" w:history="1">
            <w:r w:rsidR="006A0582" w:rsidRPr="006E7A56">
              <w:rPr>
                <w:rStyle w:val="Hipervnculo"/>
                <w:noProof/>
                <w:lang w:val="es-ES"/>
              </w:rPr>
              <w:t>3.2</w:t>
            </w:r>
            <w:r w:rsidR="006A0582">
              <w:rPr>
                <w:rFonts w:asciiTheme="minorHAnsi" w:eastAsiaTheme="minorEastAsia" w:hAnsiTheme="minorHAnsi" w:cstheme="minorBidi"/>
                <w:smallCaps w:val="0"/>
                <w:noProof/>
                <w:lang w:val="es-CO" w:eastAsia="es-MX"/>
              </w:rPr>
              <w:tab/>
            </w:r>
            <w:r w:rsidR="006A0582" w:rsidRPr="006E7A56">
              <w:rPr>
                <w:rStyle w:val="Hipervnculo"/>
                <w:noProof/>
                <w:lang w:val="es-ES"/>
              </w:rPr>
              <w:t>Diagramas y Modelado</w:t>
            </w:r>
            <w:r w:rsidR="006A0582">
              <w:rPr>
                <w:noProof/>
                <w:webHidden/>
              </w:rPr>
              <w:tab/>
            </w:r>
            <w:r w:rsidR="006A0582">
              <w:rPr>
                <w:noProof/>
                <w:webHidden/>
              </w:rPr>
              <w:fldChar w:fldCharType="begin"/>
            </w:r>
            <w:r w:rsidR="006A0582">
              <w:rPr>
                <w:noProof/>
                <w:webHidden/>
              </w:rPr>
              <w:instrText xml:space="preserve"> PAGEREF _Toc130320710 \h </w:instrText>
            </w:r>
            <w:r w:rsidR="006A0582">
              <w:rPr>
                <w:noProof/>
                <w:webHidden/>
              </w:rPr>
            </w:r>
            <w:r w:rsidR="006A0582">
              <w:rPr>
                <w:noProof/>
                <w:webHidden/>
              </w:rPr>
              <w:fldChar w:fldCharType="separate"/>
            </w:r>
            <w:r w:rsidR="006A0582">
              <w:rPr>
                <w:noProof/>
                <w:webHidden/>
              </w:rPr>
              <w:t>7</w:t>
            </w:r>
            <w:r w:rsidR="006A0582">
              <w:rPr>
                <w:noProof/>
                <w:webHidden/>
              </w:rPr>
              <w:fldChar w:fldCharType="end"/>
            </w:r>
          </w:hyperlink>
        </w:p>
        <w:p w14:paraId="64DF82CB" w14:textId="77777777" w:rsidR="006A0582" w:rsidRDefault="00D66A3E" w:rsidP="006A0582">
          <w:pPr>
            <w:pStyle w:val="TDC3"/>
            <w:rPr>
              <w:rFonts w:asciiTheme="minorHAnsi" w:eastAsiaTheme="minorEastAsia" w:hAnsiTheme="minorHAnsi" w:cstheme="minorBidi"/>
              <w:i w:val="0"/>
              <w:iCs w:val="0"/>
              <w:noProof/>
              <w:lang w:val="es-CO" w:eastAsia="es-MX"/>
            </w:rPr>
          </w:pPr>
          <w:hyperlink w:anchor="_Toc130320711" w:history="1">
            <w:r w:rsidR="006A0582" w:rsidRPr="006E7A56">
              <w:rPr>
                <w:rStyle w:val="Hipervnculo"/>
                <w:noProof/>
              </w:rPr>
              <w:t>3.2.1</w:t>
            </w:r>
            <w:r w:rsidR="006A0582">
              <w:rPr>
                <w:rFonts w:asciiTheme="minorHAnsi" w:eastAsiaTheme="minorEastAsia" w:hAnsiTheme="minorHAnsi" w:cstheme="minorBidi"/>
                <w:i w:val="0"/>
                <w:iCs w:val="0"/>
                <w:noProof/>
                <w:lang w:val="es-CO" w:eastAsia="es-MX"/>
              </w:rPr>
              <w:tab/>
            </w:r>
            <w:r w:rsidR="006A0582" w:rsidRPr="006E7A56">
              <w:rPr>
                <w:rStyle w:val="Hipervnculo"/>
                <w:noProof/>
              </w:rPr>
              <w:t>Diagrama de clases</w:t>
            </w:r>
            <w:r w:rsidR="006A0582">
              <w:rPr>
                <w:noProof/>
                <w:webHidden/>
              </w:rPr>
              <w:tab/>
            </w:r>
            <w:r w:rsidR="006A0582">
              <w:rPr>
                <w:noProof/>
                <w:webHidden/>
              </w:rPr>
              <w:fldChar w:fldCharType="begin"/>
            </w:r>
            <w:r w:rsidR="006A0582">
              <w:rPr>
                <w:noProof/>
                <w:webHidden/>
              </w:rPr>
              <w:instrText xml:space="preserve"> PAGEREF _Toc130320711 \h </w:instrText>
            </w:r>
            <w:r w:rsidR="006A0582">
              <w:rPr>
                <w:noProof/>
                <w:webHidden/>
              </w:rPr>
            </w:r>
            <w:r w:rsidR="006A0582">
              <w:rPr>
                <w:noProof/>
                <w:webHidden/>
              </w:rPr>
              <w:fldChar w:fldCharType="separate"/>
            </w:r>
            <w:r w:rsidR="006A0582">
              <w:rPr>
                <w:noProof/>
                <w:webHidden/>
              </w:rPr>
              <w:t>7</w:t>
            </w:r>
            <w:r w:rsidR="006A0582">
              <w:rPr>
                <w:noProof/>
                <w:webHidden/>
              </w:rPr>
              <w:fldChar w:fldCharType="end"/>
            </w:r>
          </w:hyperlink>
        </w:p>
        <w:p w14:paraId="6DA98461" w14:textId="77777777" w:rsidR="006A0582" w:rsidRDefault="00D66A3E" w:rsidP="006A0582">
          <w:pPr>
            <w:pStyle w:val="TDC3"/>
            <w:rPr>
              <w:rFonts w:asciiTheme="minorHAnsi" w:eastAsiaTheme="minorEastAsia" w:hAnsiTheme="minorHAnsi" w:cstheme="minorBidi"/>
              <w:i w:val="0"/>
              <w:iCs w:val="0"/>
              <w:noProof/>
              <w:lang w:val="es-CO" w:eastAsia="es-MX"/>
            </w:rPr>
          </w:pPr>
          <w:hyperlink w:anchor="_Toc130320712" w:history="1">
            <w:r w:rsidR="006A0582" w:rsidRPr="006E7A56">
              <w:rPr>
                <w:rStyle w:val="Hipervnculo"/>
                <w:noProof/>
              </w:rPr>
              <w:t>3.2.2</w:t>
            </w:r>
            <w:r w:rsidR="006A0582">
              <w:rPr>
                <w:rFonts w:asciiTheme="minorHAnsi" w:eastAsiaTheme="minorEastAsia" w:hAnsiTheme="minorHAnsi" w:cstheme="minorBidi"/>
                <w:i w:val="0"/>
                <w:iCs w:val="0"/>
                <w:noProof/>
                <w:lang w:val="es-CO" w:eastAsia="es-MX"/>
              </w:rPr>
              <w:tab/>
            </w:r>
            <w:r w:rsidR="006A0582" w:rsidRPr="006E7A56">
              <w:rPr>
                <w:rStyle w:val="Hipervnculo"/>
                <w:noProof/>
              </w:rPr>
              <w:t>Diagrama de objetos</w:t>
            </w:r>
            <w:r w:rsidR="006A0582">
              <w:rPr>
                <w:noProof/>
                <w:webHidden/>
              </w:rPr>
              <w:tab/>
            </w:r>
            <w:r w:rsidR="006A0582">
              <w:rPr>
                <w:noProof/>
                <w:webHidden/>
              </w:rPr>
              <w:fldChar w:fldCharType="begin"/>
            </w:r>
            <w:r w:rsidR="006A0582">
              <w:rPr>
                <w:noProof/>
                <w:webHidden/>
              </w:rPr>
              <w:instrText xml:space="preserve"> PAGEREF _Toc130320712 \h </w:instrText>
            </w:r>
            <w:r w:rsidR="006A0582">
              <w:rPr>
                <w:noProof/>
                <w:webHidden/>
              </w:rPr>
            </w:r>
            <w:r w:rsidR="006A0582">
              <w:rPr>
                <w:noProof/>
                <w:webHidden/>
              </w:rPr>
              <w:fldChar w:fldCharType="separate"/>
            </w:r>
            <w:r w:rsidR="006A0582">
              <w:rPr>
                <w:noProof/>
                <w:webHidden/>
              </w:rPr>
              <w:t>7</w:t>
            </w:r>
            <w:r w:rsidR="006A0582">
              <w:rPr>
                <w:noProof/>
                <w:webHidden/>
              </w:rPr>
              <w:fldChar w:fldCharType="end"/>
            </w:r>
          </w:hyperlink>
        </w:p>
        <w:p w14:paraId="1B4866E4" w14:textId="77777777" w:rsidR="006A0582" w:rsidRDefault="00D66A3E" w:rsidP="006A0582">
          <w:pPr>
            <w:pStyle w:val="TDC3"/>
            <w:rPr>
              <w:rFonts w:asciiTheme="minorHAnsi" w:eastAsiaTheme="minorEastAsia" w:hAnsiTheme="minorHAnsi" w:cstheme="minorBidi"/>
              <w:i w:val="0"/>
              <w:iCs w:val="0"/>
              <w:noProof/>
              <w:lang w:val="es-CO" w:eastAsia="es-MX"/>
            </w:rPr>
          </w:pPr>
          <w:hyperlink w:anchor="_Toc130320713" w:history="1">
            <w:r w:rsidR="006A0582" w:rsidRPr="006E7A56">
              <w:rPr>
                <w:rStyle w:val="Hipervnculo"/>
                <w:noProof/>
              </w:rPr>
              <w:t>3.2.3</w:t>
            </w:r>
            <w:r w:rsidR="006A0582">
              <w:rPr>
                <w:rFonts w:asciiTheme="minorHAnsi" w:eastAsiaTheme="minorEastAsia" w:hAnsiTheme="minorHAnsi" w:cstheme="minorBidi"/>
                <w:i w:val="0"/>
                <w:iCs w:val="0"/>
                <w:noProof/>
                <w:lang w:val="es-CO" w:eastAsia="es-MX"/>
              </w:rPr>
              <w:tab/>
            </w:r>
            <w:r w:rsidR="006A0582" w:rsidRPr="006E7A56">
              <w:rPr>
                <w:rStyle w:val="Hipervnculo"/>
                <w:noProof/>
              </w:rPr>
              <w:t>Diagrama de Componentes</w:t>
            </w:r>
            <w:r w:rsidR="006A0582">
              <w:rPr>
                <w:noProof/>
                <w:webHidden/>
              </w:rPr>
              <w:tab/>
            </w:r>
            <w:r w:rsidR="006A0582">
              <w:rPr>
                <w:noProof/>
                <w:webHidden/>
              </w:rPr>
              <w:fldChar w:fldCharType="begin"/>
            </w:r>
            <w:r w:rsidR="006A0582">
              <w:rPr>
                <w:noProof/>
                <w:webHidden/>
              </w:rPr>
              <w:instrText xml:space="preserve"> PAGEREF _Toc130320713 \h </w:instrText>
            </w:r>
            <w:r w:rsidR="006A0582">
              <w:rPr>
                <w:noProof/>
                <w:webHidden/>
              </w:rPr>
            </w:r>
            <w:r w:rsidR="006A0582">
              <w:rPr>
                <w:noProof/>
                <w:webHidden/>
              </w:rPr>
              <w:fldChar w:fldCharType="separate"/>
            </w:r>
            <w:r w:rsidR="006A0582">
              <w:rPr>
                <w:noProof/>
                <w:webHidden/>
              </w:rPr>
              <w:t>7</w:t>
            </w:r>
            <w:r w:rsidR="006A0582">
              <w:rPr>
                <w:noProof/>
                <w:webHidden/>
              </w:rPr>
              <w:fldChar w:fldCharType="end"/>
            </w:r>
          </w:hyperlink>
        </w:p>
        <w:p w14:paraId="439FF0CD" w14:textId="77777777" w:rsidR="006A0582" w:rsidRDefault="00D66A3E" w:rsidP="006A0582">
          <w:pPr>
            <w:pStyle w:val="TDC1"/>
            <w:rPr>
              <w:rFonts w:asciiTheme="minorHAnsi" w:eastAsiaTheme="minorEastAsia" w:hAnsiTheme="minorHAnsi" w:cstheme="minorBidi"/>
              <w:b w:val="0"/>
              <w:bCs w:val="0"/>
              <w:caps w:val="0"/>
              <w:szCs w:val="24"/>
              <w:lang w:val="es-CO" w:eastAsia="es-MX"/>
            </w:rPr>
          </w:pPr>
          <w:hyperlink w:anchor="_Toc130320714" w:history="1">
            <w:r w:rsidR="006A0582" w:rsidRPr="006E7A56">
              <w:rPr>
                <w:rStyle w:val="Hipervnculo"/>
              </w:rPr>
              <w:t>4</w:t>
            </w:r>
            <w:r w:rsidR="006A0582">
              <w:rPr>
                <w:rFonts w:asciiTheme="minorHAnsi" w:eastAsiaTheme="minorEastAsia" w:hAnsiTheme="minorHAnsi" w:cstheme="minorBidi"/>
                <w:b w:val="0"/>
                <w:bCs w:val="0"/>
                <w:caps w:val="0"/>
                <w:szCs w:val="24"/>
                <w:lang w:val="es-CO" w:eastAsia="es-MX"/>
              </w:rPr>
              <w:tab/>
            </w:r>
            <w:r w:rsidR="006A0582" w:rsidRPr="006E7A56">
              <w:rPr>
                <w:rStyle w:val="Hipervnculo"/>
              </w:rPr>
              <w:t>Descripción del diseño</w:t>
            </w:r>
            <w:r w:rsidR="006A0582">
              <w:rPr>
                <w:webHidden/>
              </w:rPr>
              <w:tab/>
            </w:r>
            <w:r w:rsidR="006A0582">
              <w:rPr>
                <w:webHidden/>
              </w:rPr>
              <w:fldChar w:fldCharType="begin"/>
            </w:r>
            <w:r w:rsidR="006A0582">
              <w:rPr>
                <w:webHidden/>
              </w:rPr>
              <w:instrText xml:space="preserve"> PAGEREF _Toc130320714 \h </w:instrText>
            </w:r>
            <w:r w:rsidR="006A0582">
              <w:rPr>
                <w:webHidden/>
              </w:rPr>
            </w:r>
            <w:r w:rsidR="006A0582">
              <w:rPr>
                <w:webHidden/>
              </w:rPr>
              <w:fldChar w:fldCharType="separate"/>
            </w:r>
            <w:r w:rsidR="006A0582">
              <w:rPr>
                <w:webHidden/>
              </w:rPr>
              <w:t>8</w:t>
            </w:r>
            <w:r w:rsidR="006A0582">
              <w:rPr>
                <w:webHidden/>
              </w:rPr>
              <w:fldChar w:fldCharType="end"/>
            </w:r>
          </w:hyperlink>
        </w:p>
        <w:p w14:paraId="69E5B63F" w14:textId="77777777" w:rsidR="006A0582" w:rsidRDefault="00D66A3E" w:rsidP="006A0582">
          <w:pPr>
            <w:pStyle w:val="TDC2"/>
            <w:rPr>
              <w:rFonts w:asciiTheme="minorHAnsi" w:eastAsiaTheme="minorEastAsia" w:hAnsiTheme="minorHAnsi" w:cstheme="minorBidi"/>
              <w:smallCaps w:val="0"/>
              <w:noProof/>
              <w:lang w:val="es-CO" w:eastAsia="es-MX"/>
            </w:rPr>
          </w:pPr>
          <w:hyperlink w:anchor="_Toc130320715" w:history="1">
            <w:r w:rsidR="006A0582" w:rsidRPr="006E7A56">
              <w:rPr>
                <w:rStyle w:val="Hipervnculo"/>
                <w:noProof/>
                <w:lang w:val="es-ES"/>
              </w:rPr>
              <w:t>4.1</w:t>
            </w:r>
            <w:r w:rsidR="006A0582">
              <w:rPr>
                <w:rFonts w:asciiTheme="minorHAnsi" w:eastAsiaTheme="minorEastAsia" w:hAnsiTheme="minorHAnsi" w:cstheme="minorBidi"/>
                <w:smallCaps w:val="0"/>
                <w:noProof/>
                <w:lang w:val="es-CO" w:eastAsia="es-MX"/>
              </w:rPr>
              <w:tab/>
            </w:r>
            <w:r w:rsidR="006A0582" w:rsidRPr="006E7A56">
              <w:rPr>
                <w:rStyle w:val="Hipervnculo"/>
                <w:noProof/>
                <w:lang w:val="es-ES"/>
              </w:rPr>
              <w:t>Interfaz gráfica (Mockups)</w:t>
            </w:r>
            <w:r w:rsidR="006A0582">
              <w:rPr>
                <w:noProof/>
                <w:webHidden/>
              </w:rPr>
              <w:tab/>
            </w:r>
            <w:r w:rsidR="006A0582">
              <w:rPr>
                <w:noProof/>
                <w:webHidden/>
              </w:rPr>
              <w:fldChar w:fldCharType="begin"/>
            </w:r>
            <w:r w:rsidR="006A0582">
              <w:rPr>
                <w:noProof/>
                <w:webHidden/>
              </w:rPr>
              <w:instrText xml:space="preserve"> PAGEREF _Toc130320715 \h </w:instrText>
            </w:r>
            <w:r w:rsidR="006A0582">
              <w:rPr>
                <w:noProof/>
                <w:webHidden/>
              </w:rPr>
            </w:r>
            <w:r w:rsidR="006A0582">
              <w:rPr>
                <w:noProof/>
                <w:webHidden/>
              </w:rPr>
              <w:fldChar w:fldCharType="separate"/>
            </w:r>
            <w:r w:rsidR="006A0582">
              <w:rPr>
                <w:noProof/>
                <w:webHidden/>
              </w:rPr>
              <w:t>8</w:t>
            </w:r>
            <w:r w:rsidR="006A0582">
              <w:rPr>
                <w:noProof/>
                <w:webHidden/>
              </w:rPr>
              <w:fldChar w:fldCharType="end"/>
            </w:r>
          </w:hyperlink>
        </w:p>
        <w:p w14:paraId="2C8D7D8F" w14:textId="77777777" w:rsidR="006A0582" w:rsidRDefault="00D66A3E" w:rsidP="006A0582">
          <w:pPr>
            <w:pStyle w:val="TDC1"/>
            <w:rPr>
              <w:rFonts w:asciiTheme="minorHAnsi" w:eastAsiaTheme="minorEastAsia" w:hAnsiTheme="minorHAnsi" w:cstheme="minorBidi"/>
              <w:b w:val="0"/>
              <w:bCs w:val="0"/>
              <w:caps w:val="0"/>
              <w:szCs w:val="24"/>
              <w:lang w:val="es-CO" w:eastAsia="es-MX"/>
            </w:rPr>
          </w:pPr>
          <w:hyperlink w:anchor="_Toc130320716" w:history="1">
            <w:r w:rsidR="006A0582" w:rsidRPr="006E7A56">
              <w:rPr>
                <w:rStyle w:val="Hipervnculo"/>
              </w:rPr>
              <w:t>5</w:t>
            </w:r>
            <w:r w:rsidR="006A0582">
              <w:rPr>
                <w:rFonts w:asciiTheme="minorHAnsi" w:eastAsiaTheme="minorEastAsia" w:hAnsiTheme="minorHAnsi" w:cstheme="minorBidi"/>
                <w:b w:val="0"/>
                <w:bCs w:val="0"/>
                <w:caps w:val="0"/>
                <w:szCs w:val="24"/>
                <w:lang w:val="es-CO" w:eastAsia="es-MX"/>
              </w:rPr>
              <w:tab/>
            </w:r>
            <w:r w:rsidR="006A0582" w:rsidRPr="006E7A56">
              <w:rPr>
                <w:rStyle w:val="Hipervnculo"/>
              </w:rPr>
              <w:t>Gestión de la configuración</w:t>
            </w:r>
            <w:r w:rsidR="006A0582">
              <w:rPr>
                <w:webHidden/>
              </w:rPr>
              <w:tab/>
            </w:r>
            <w:r w:rsidR="006A0582">
              <w:rPr>
                <w:webHidden/>
              </w:rPr>
              <w:fldChar w:fldCharType="begin"/>
            </w:r>
            <w:r w:rsidR="006A0582">
              <w:rPr>
                <w:webHidden/>
              </w:rPr>
              <w:instrText xml:space="preserve"> PAGEREF _Toc130320716 \h </w:instrText>
            </w:r>
            <w:r w:rsidR="006A0582">
              <w:rPr>
                <w:webHidden/>
              </w:rPr>
            </w:r>
            <w:r w:rsidR="006A0582">
              <w:rPr>
                <w:webHidden/>
              </w:rPr>
              <w:fldChar w:fldCharType="separate"/>
            </w:r>
            <w:r w:rsidR="006A0582">
              <w:rPr>
                <w:webHidden/>
              </w:rPr>
              <w:t>8</w:t>
            </w:r>
            <w:r w:rsidR="006A0582">
              <w:rPr>
                <w:webHidden/>
              </w:rPr>
              <w:fldChar w:fldCharType="end"/>
            </w:r>
          </w:hyperlink>
        </w:p>
        <w:p w14:paraId="53C90AC4" w14:textId="77777777" w:rsidR="006A0582" w:rsidRPr="006A0582" w:rsidRDefault="006A0582" w:rsidP="006A0582">
          <w:pPr>
            <w:rPr>
              <w:rFonts w:eastAsiaTheme="minorEastAsia"/>
            </w:rPr>
          </w:pPr>
        </w:p>
        <w:p w14:paraId="67E9F173" w14:textId="4B902220" w:rsidR="002A0F12" w:rsidRPr="006C00D9" w:rsidRDefault="002A0F12">
          <w:pPr>
            <w:rPr>
              <w:rFonts w:ascii="Times New Roman" w:hAnsi="Times New Roman"/>
            </w:rPr>
          </w:pPr>
          <w:r w:rsidRPr="00945065">
            <w:rPr>
              <w:rFonts w:ascii="Arial" w:hAnsi="Arial" w:cs="Arial"/>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4" w14:textId="2FE7EC81" w:rsidR="00977C94" w:rsidRPr="00945065" w:rsidRDefault="00977C94" w:rsidP="006A0582">
      <w:pPr>
        <w:pStyle w:val="Ttulo1"/>
        <w:numPr>
          <w:ilvl w:val="0"/>
          <w:numId w:val="0"/>
        </w:numPr>
      </w:pPr>
      <w:r w:rsidRPr="006C00D9">
        <w:rPr>
          <w:rFonts w:ascii="Times New Roman" w:hAnsi="Times New Roman" w:cs="Times New Roman"/>
        </w:rPr>
        <w:br w:type="page"/>
      </w:r>
      <w:bookmarkStart w:id="3" w:name="_Toc128166320"/>
      <w:r w:rsidR="00D54D2B" w:rsidRPr="00945065">
        <w:lastRenderedPageBreak/>
        <w:t>Introducción</w:t>
      </w:r>
      <w:bookmarkEnd w:id="3"/>
    </w:p>
    <w:p w14:paraId="53312DDD" w14:textId="77777777" w:rsidR="00EB5543" w:rsidRPr="00945065" w:rsidRDefault="00EB5543" w:rsidP="00EB5543">
      <w:pPr>
        <w:rPr>
          <w:rFonts w:ascii="Arial" w:hAnsi="Arial" w:cs="Arial"/>
        </w:rPr>
      </w:pPr>
      <w:r w:rsidRPr="00945065">
        <w:rPr>
          <w:rFonts w:ascii="Arial" w:hAnsi="Arial" w:cs="Arial"/>
        </w:rPr>
        <w:t>En esta sección se proporcionará una introducción a todo el documento de Especificación de Requisitos Software (ERS). El objetivo de este documento es establecer un conjunto de requisitos que describan el comportamiento y las funcionalidades del sistema que se va a desarrollar. El ERS es un documento fundamental para cualquier proyecto de desarrollo de software, ya que permite establecer una base común de entendimiento entre los desarrolladores, los clientes y los usuarios finales.</w:t>
      </w:r>
    </w:p>
    <w:p w14:paraId="20B968E1" w14:textId="77777777" w:rsidR="00EB5543" w:rsidRPr="00945065" w:rsidRDefault="00EB5543" w:rsidP="00EB5543">
      <w:pPr>
        <w:rPr>
          <w:rFonts w:ascii="Arial" w:hAnsi="Arial" w:cs="Arial"/>
        </w:rPr>
      </w:pPr>
      <w:r w:rsidRPr="00945065">
        <w:rPr>
          <w:rFonts w:ascii="Arial" w:hAnsi="Arial" w:cs="Arial"/>
        </w:rPr>
        <w:t>En la sección de propósito se establecerá el objetivo principal del proyecto de desarrollo del software y se especificará la razón de su existencia. En la sección de ámbito del sistema se definirá el contexto en el que se va a desarrollar el software, estableciendo los límites y las restricciones que se aplicarán al sistema. En la sección de definiciones se establecerá un glosario de términos que se utilizarán en el documento, con el fin de evitar confusiones y ambigüedades en la interpretación de los requisitos.</w:t>
      </w:r>
    </w:p>
    <w:p w14:paraId="03F9414E" w14:textId="77777777" w:rsidR="00EB5543" w:rsidRPr="00945065" w:rsidRDefault="00EB5543" w:rsidP="00EB5543">
      <w:pPr>
        <w:rPr>
          <w:rFonts w:ascii="Arial" w:hAnsi="Arial" w:cs="Arial"/>
        </w:rPr>
      </w:pPr>
      <w:r w:rsidRPr="00945065">
        <w:rPr>
          <w:rFonts w:ascii="Arial" w:hAnsi="Arial" w:cs="Arial"/>
        </w:rPr>
        <w:t>En la sección de referencias se establecerán los documentos de referencia que se utilizarán durante el desarrollo del proyecto, como pueden ser normas, estándares o especificaciones técnicas. Finalmente, en la sección de visión general del documento se proporcionará una descripción general del contenido del ERS, incluyendo las secciones que lo componen y el propósito de cada una de ellas.</w:t>
      </w:r>
    </w:p>
    <w:p w14:paraId="6A279546" w14:textId="77777777" w:rsidR="00977C94" w:rsidRPr="00945065" w:rsidRDefault="00977C94" w:rsidP="001561AE">
      <w:pPr>
        <w:rPr>
          <w:rFonts w:ascii="Arial" w:hAnsi="Arial" w:cs="Arial"/>
        </w:rPr>
      </w:pPr>
    </w:p>
    <w:p w14:paraId="6A279547" w14:textId="77777777" w:rsidR="00E6701E" w:rsidRPr="00945065" w:rsidRDefault="00E6701E" w:rsidP="001561AE">
      <w:pPr>
        <w:rPr>
          <w:rFonts w:ascii="Arial" w:hAnsi="Arial" w:cs="Arial"/>
        </w:rPr>
      </w:pPr>
    </w:p>
    <w:p w14:paraId="6A279548" w14:textId="77777777" w:rsidR="00E6701E" w:rsidRPr="00945065" w:rsidRDefault="00E6701E" w:rsidP="001561AE">
      <w:pPr>
        <w:rPr>
          <w:rFonts w:ascii="Arial" w:hAnsi="Arial" w:cs="Arial"/>
        </w:rPr>
      </w:pPr>
    </w:p>
    <w:p w14:paraId="6A279549" w14:textId="73897D50" w:rsidR="00977C94" w:rsidRPr="00945065" w:rsidRDefault="00977C94" w:rsidP="00945065">
      <w:pPr>
        <w:pStyle w:val="Ttulo2"/>
      </w:pPr>
      <w:bookmarkStart w:id="4" w:name="_Toc22529449"/>
      <w:bookmarkStart w:id="5" w:name="_Toc85989820"/>
      <w:bookmarkStart w:id="6" w:name="_Toc128166321"/>
      <w:r w:rsidRPr="00945065">
        <w:t>Propósito</w:t>
      </w:r>
      <w:bookmarkEnd w:id="4"/>
      <w:bookmarkEnd w:id="5"/>
      <w:bookmarkEnd w:id="6"/>
    </w:p>
    <w:p w14:paraId="5B95D5A7" w14:textId="77777777" w:rsidR="00EB5543" w:rsidRPr="00945065" w:rsidRDefault="00EB5543" w:rsidP="00EB5543">
      <w:pPr>
        <w:rPr>
          <w:rFonts w:ascii="Arial" w:hAnsi="Arial" w:cs="Arial"/>
        </w:rPr>
      </w:pPr>
      <w:r w:rsidRPr="00945065">
        <w:rPr>
          <w:rFonts w:ascii="Arial" w:hAnsi="Arial" w:cs="Arial"/>
        </w:rPr>
        <w:t>Este documento de Especificación de Requisitos de Software (ERS) tiene como objetivo establecer los requisitos funcionales y no funcionales para el desarrollo del sistema de gestión de inventarios “El Rincón del Dulce”. Este documento está dirigido a los desarrolladores de software, analistas de sistemas, administradores de proyecto, propietarios de negocios y cualquier otra persona involucrada en el proceso de desarrollo de software.</w:t>
      </w:r>
    </w:p>
    <w:p w14:paraId="1E32578A" w14:textId="77777777" w:rsidR="00EB5543" w:rsidRPr="00945065" w:rsidRDefault="00EB5543" w:rsidP="00EB5543">
      <w:pPr>
        <w:rPr>
          <w:rFonts w:ascii="Arial" w:hAnsi="Arial" w:cs="Arial"/>
        </w:rPr>
      </w:pPr>
      <w:r w:rsidRPr="00945065">
        <w:rPr>
          <w:rFonts w:ascii="Arial" w:hAnsi="Arial" w:cs="Arial"/>
        </w:rPr>
        <w:t>El propósito principal de este documento es definir los requisitos del sistema de software “El Rincón del Dulce”, proporcionando una descripción completa de las funcionalidades y características requeridas, así como las restricciones, limitaciones y expectativas que se deben tener en cuenta durante el proceso de desarrollo. Este documento también servirá como una guía para el equipo de desarrollo de software, ayudándoles a mantenerse enfocados en los objetivos y metas del proyecto, y garantizando la calidad y eficiencia del proceso de desarrollo.</w:t>
      </w:r>
    </w:p>
    <w:p w14:paraId="0C5503E1" w14:textId="77777777" w:rsidR="00EB5543" w:rsidRPr="00945065" w:rsidRDefault="00EB5543" w:rsidP="00EB5543">
      <w:pPr>
        <w:rPr>
          <w:rFonts w:ascii="Arial" w:hAnsi="Arial" w:cs="Arial"/>
        </w:rPr>
      </w:pPr>
      <w:r w:rsidRPr="00945065">
        <w:rPr>
          <w:rFonts w:ascii="Arial" w:hAnsi="Arial" w:cs="Arial"/>
        </w:rPr>
        <w:t>Además, este documento servirá como un punto de referencia para la evaluación del sistema de software desarrollado, permitiendo a los usuarios y propietarios del negocio evaluar la adecuación del sistema a sus necesidades y requerimientos.</w:t>
      </w:r>
    </w:p>
    <w:p w14:paraId="6A27954D" w14:textId="77777777" w:rsidR="00977C94" w:rsidRPr="00945065" w:rsidRDefault="00977C94" w:rsidP="001561AE">
      <w:pPr>
        <w:rPr>
          <w:rFonts w:ascii="Arial" w:hAnsi="Arial" w:cs="Arial"/>
        </w:rPr>
      </w:pPr>
    </w:p>
    <w:p w14:paraId="6A27954E" w14:textId="77777777" w:rsidR="00A05D5F" w:rsidRPr="00945065" w:rsidRDefault="00A05D5F" w:rsidP="001561AE">
      <w:pPr>
        <w:rPr>
          <w:rFonts w:ascii="Arial" w:hAnsi="Arial" w:cs="Arial"/>
        </w:rPr>
      </w:pPr>
    </w:p>
    <w:p w14:paraId="6A27954F" w14:textId="77777777" w:rsidR="00A05D5F" w:rsidRPr="00945065" w:rsidRDefault="00A05D5F" w:rsidP="001561AE">
      <w:pPr>
        <w:rPr>
          <w:rFonts w:ascii="Arial" w:hAnsi="Arial" w:cs="Arial"/>
        </w:rPr>
      </w:pPr>
    </w:p>
    <w:p w14:paraId="6A279550" w14:textId="1A3D6AED" w:rsidR="00977C94" w:rsidRPr="00945065" w:rsidRDefault="00977C94" w:rsidP="00945065">
      <w:pPr>
        <w:pStyle w:val="Ttulo2"/>
      </w:pPr>
      <w:bookmarkStart w:id="7" w:name="_Toc22529450"/>
      <w:bookmarkStart w:id="8" w:name="_Toc85989821"/>
      <w:bookmarkStart w:id="9" w:name="_Toc128166322"/>
      <w:r w:rsidRPr="00945065">
        <w:t>Alcance o Ámbito del Sistema</w:t>
      </w:r>
      <w:bookmarkEnd w:id="7"/>
      <w:bookmarkEnd w:id="8"/>
      <w:bookmarkEnd w:id="9"/>
    </w:p>
    <w:p w14:paraId="17A5CF38" w14:textId="77777777" w:rsidR="00EB5543" w:rsidRPr="00945065" w:rsidRDefault="00EB5543" w:rsidP="00EB5543">
      <w:pPr>
        <w:rPr>
          <w:rFonts w:ascii="Arial" w:hAnsi="Arial" w:cs="Arial"/>
          <w:b/>
          <w:bCs/>
        </w:rPr>
      </w:pPr>
      <w:bookmarkStart w:id="10" w:name="_Toc22529451"/>
      <w:bookmarkStart w:id="11" w:name="_Toc85989822"/>
      <w:bookmarkStart w:id="12" w:name="_Toc128166323"/>
      <w:r w:rsidRPr="00945065">
        <w:rPr>
          <w:rFonts w:ascii="Arial" w:hAnsi="Arial" w:cs="Arial"/>
          <w:b/>
          <w:bCs/>
        </w:rPr>
        <w:t>Nombre del Sistema</w:t>
      </w:r>
    </w:p>
    <w:p w14:paraId="4F0B669F" w14:textId="4B04CE58" w:rsidR="00EB5543" w:rsidRPr="00945065" w:rsidRDefault="00EB5543" w:rsidP="00EB5543">
      <w:pPr>
        <w:rPr>
          <w:rFonts w:ascii="Arial" w:hAnsi="Arial" w:cs="Arial"/>
        </w:rPr>
      </w:pPr>
      <w:r w:rsidRPr="00945065">
        <w:rPr>
          <w:rFonts w:ascii="Arial" w:hAnsi="Arial" w:cs="Arial"/>
        </w:rPr>
        <w:t>El sistema que se va a desarrollar llevará el nombre de El Rincón del Dulce.</w:t>
      </w:r>
    </w:p>
    <w:p w14:paraId="126CE80E" w14:textId="77777777" w:rsidR="00EB5543" w:rsidRPr="00945065" w:rsidRDefault="00EB5543" w:rsidP="00EB5543">
      <w:pPr>
        <w:rPr>
          <w:rFonts w:ascii="Arial" w:hAnsi="Arial" w:cs="Arial"/>
        </w:rPr>
      </w:pPr>
    </w:p>
    <w:p w14:paraId="036CB2FD" w14:textId="77777777" w:rsidR="00EB5543" w:rsidRPr="00945065" w:rsidRDefault="00EB5543" w:rsidP="00EB5543">
      <w:pPr>
        <w:rPr>
          <w:rFonts w:ascii="Arial" w:hAnsi="Arial" w:cs="Arial"/>
          <w:b/>
          <w:bCs/>
        </w:rPr>
      </w:pPr>
      <w:r w:rsidRPr="00945065">
        <w:rPr>
          <w:rFonts w:ascii="Arial" w:hAnsi="Arial" w:cs="Arial"/>
          <w:b/>
          <w:bCs/>
        </w:rPr>
        <w:lastRenderedPageBreak/>
        <w:t>Descripción del Sistema</w:t>
      </w:r>
    </w:p>
    <w:p w14:paraId="7C1B437C" w14:textId="77777777" w:rsidR="00EB5543" w:rsidRPr="00945065" w:rsidRDefault="00EB5543" w:rsidP="00EB5543">
      <w:pPr>
        <w:rPr>
          <w:rFonts w:ascii="Arial" w:hAnsi="Arial" w:cs="Arial"/>
        </w:rPr>
      </w:pPr>
      <w:r w:rsidRPr="00945065">
        <w:rPr>
          <w:rFonts w:ascii="Arial" w:hAnsi="Arial" w:cs="Arial"/>
        </w:rPr>
        <w:t>Desarrollar una aplicación para una repostería o panadería para llevar el control de inventario.</w:t>
      </w:r>
    </w:p>
    <w:p w14:paraId="3CF8F95D" w14:textId="77777777" w:rsidR="00EB5543" w:rsidRPr="00945065" w:rsidRDefault="00EB5543" w:rsidP="00EB5543">
      <w:pPr>
        <w:rPr>
          <w:rFonts w:ascii="Arial" w:hAnsi="Arial" w:cs="Arial"/>
        </w:rPr>
      </w:pPr>
      <w:r w:rsidRPr="00945065">
        <w:rPr>
          <w:rFonts w:ascii="Arial" w:hAnsi="Arial" w:cs="Arial"/>
        </w:rPr>
        <w:t>La persona encargada podrá agregar materias primas y sus respectivas</w:t>
      </w:r>
    </w:p>
    <w:p w14:paraId="36832E71" w14:textId="77777777" w:rsidR="00EB5543" w:rsidRPr="00945065" w:rsidRDefault="00EB5543" w:rsidP="00EB5543">
      <w:pPr>
        <w:rPr>
          <w:rFonts w:ascii="Arial" w:hAnsi="Arial" w:cs="Arial"/>
        </w:rPr>
      </w:pPr>
      <w:r w:rsidRPr="00945065">
        <w:rPr>
          <w:rFonts w:ascii="Arial" w:hAnsi="Arial" w:cs="Arial"/>
        </w:rPr>
        <w:t>cantidades para así tener un control y conocimiento de lo que ingresa y</w:t>
      </w:r>
    </w:p>
    <w:p w14:paraId="61996DBB" w14:textId="77777777" w:rsidR="00EB5543" w:rsidRPr="00945065" w:rsidRDefault="00EB5543" w:rsidP="00EB5543">
      <w:pPr>
        <w:rPr>
          <w:rFonts w:ascii="Arial" w:hAnsi="Arial" w:cs="Arial"/>
        </w:rPr>
      </w:pPr>
      <w:r w:rsidRPr="00945065">
        <w:rPr>
          <w:rFonts w:ascii="Arial" w:hAnsi="Arial" w:cs="Arial"/>
        </w:rPr>
        <w:t>lo que puede gastar. Lo principal a guardar serán materias primas como:</w:t>
      </w:r>
    </w:p>
    <w:p w14:paraId="5613801D" w14:textId="77777777" w:rsidR="00EB5543" w:rsidRPr="00945065" w:rsidRDefault="00EB5543" w:rsidP="00EB5543">
      <w:pPr>
        <w:rPr>
          <w:rFonts w:ascii="Arial" w:hAnsi="Arial" w:cs="Arial"/>
        </w:rPr>
      </w:pPr>
      <w:r w:rsidRPr="00945065">
        <w:rPr>
          <w:rFonts w:ascii="Arial" w:hAnsi="Arial" w:cs="Arial"/>
        </w:rPr>
        <w:t>Harina de trigo, azúcar, huevos, polvo para hornear, harina de maíz,</w:t>
      </w:r>
    </w:p>
    <w:p w14:paraId="4526C8ED" w14:textId="770F0BA4" w:rsidR="00EB5543" w:rsidRPr="00945065" w:rsidRDefault="00EB5543" w:rsidP="00EB5543">
      <w:pPr>
        <w:rPr>
          <w:rFonts w:ascii="Arial" w:hAnsi="Arial" w:cs="Arial"/>
        </w:rPr>
      </w:pPr>
      <w:r w:rsidRPr="00945065">
        <w:rPr>
          <w:rFonts w:ascii="Arial" w:hAnsi="Arial" w:cs="Arial"/>
        </w:rPr>
        <w:t>mantequilla, galletas, etc.</w:t>
      </w:r>
    </w:p>
    <w:p w14:paraId="173E9960" w14:textId="77777777" w:rsidR="00EB5543" w:rsidRPr="00945065" w:rsidRDefault="00EB5543" w:rsidP="00EB5543">
      <w:pPr>
        <w:rPr>
          <w:rFonts w:ascii="Arial" w:hAnsi="Arial" w:cs="Arial"/>
        </w:rPr>
      </w:pPr>
    </w:p>
    <w:p w14:paraId="7BF7179E" w14:textId="77777777" w:rsidR="00EB5543" w:rsidRPr="00945065" w:rsidRDefault="00EB5543" w:rsidP="00EB5543">
      <w:pPr>
        <w:rPr>
          <w:rFonts w:ascii="Arial" w:hAnsi="Arial" w:cs="Arial"/>
          <w:b/>
          <w:bCs/>
        </w:rPr>
      </w:pPr>
      <w:r w:rsidRPr="00945065">
        <w:rPr>
          <w:rFonts w:ascii="Arial" w:hAnsi="Arial" w:cs="Arial"/>
          <w:b/>
          <w:bCs/>
        </w:rPr>
        <w:t>Funcionalidades del Sistema</w:t>
      </w:r>
    </w:p>
    <w:p w14:paraId="5151FB56" w14:textId="77777777" w:rsidR="00EB5543" w:rsidRPr="00945065" w:rsidRDefault="00EB5543" w:rsidP="00EB5543">
      <w:pPr>
        <w:rPr>
          <w:rFonts w:ascii="Arial" w:hAnsi="Arial" w:cs="Arial"/>
        </w:rPr>
      </w:pPr>
      <w:r w:rsidRPr="00945065">
        <w:rPr>
          <w:rFonts w:ascii="Arial" w:hAnsi="Arial" w:cs="Arial"/>
        </w:rPr>
        <w:t>El Rincón del Dulce permitirá a los usuarios realizar las siguientes funcionalidades:</w:t>
      </w:r>
    </w:p>
    <w:p w14:paraId="512404A8" w14:textId="77777777" w:rsidR="00EB5543" w:rsidRPr="00945065" w:rsidRDefault="00EB5543" w:rsidP="00EB5543">
      <w:pPr>
        <w:rPr>
          <w:rFonts w:ascii="Arial" w:hAnsi="Arial" w:cs="Arial"/>
        </w:rPr>
      </w:pPr>
      <w:r w:rsidRPr="00945065">
        <w:rPr>
          <w:rFonts w:ascii="Arial" w:hAnsi="Arial" w:cs="Arial"/>
        </w:rPr>
        <w:t>Agregar materias primas y sus respectivas cantidades a la base de datos.</w:t>
      </w:r>
    </w:p>
    <w:p w14:paraId="6DD388E1" w14:textId="77777777" w:rsidR="00EB5543" w:rsidRPr="00945065" w:rsidRDefault="00EB5543" w:rsidP="00EB5543">
      <w:pPr>
        <w:rPr>
          <w:rFonts w:ascii="Arial" w:hAnsi="Arial" w:cs="Arial"/>
        </w:rPr>
      </w:pPr>
      <w:r w:rsidRPr="00945065">
        <w:rPr>
          <w:rFonts w:ascii="Arial" w:hAnsi="Arial" w:cs="Arial"/>
        </w:rPr>
        <w:t>Eliminar materias primas de la base de datos.</w:t>
      </w:r>
    </w:p>
    <w:p w14:paraId="6737167F" w14:textId="77777777" w:rsidR="00EB5543" w:rsidRPr="00945065" w:rsidRDefault="00EB5543" w:rsidP="00EB5543">
      <w:pPr>
        <w:rPr>
          <w:rFonts w:ascii="Arial" w:hAnsi="Arial" w:cs="Arial"/>
        </w:rPr>
      </w:pPr>
      <w:r w:rsidRPr="00945065">
        <w:rPr>
          <w:rFonts w:ascii="Arial" w:hAnsi="Arial" w:cs="Arial"/>
        </w:rPr>
        <w:t>Modificar las cantidades de las materias primas en la base de datos.</w:t>
      </w:r>
    </w:p>
    <w:p w14:paraId="47670298" w14:textId="77777777" w:rsidR="00EB5543" w:rsidRPr="00945065" w:rsidRDefault="00EB5543" w:rsidP="00EB5543">
      <w:pPr>
        <w:rPr>
          <w:rFonts w:ascii="Arial" w:hAnsi="Arial" w:cs="Arial"/>
        </w:rPr>
      </w:pPr>
      <w:r w:rsidRPr="00945065">
        <w:rPr>
          <w:rFonts w:ascii="Arial" w:hAnsi="Arial" w:cs="Arial"/>
        </w:rPr>
        <w:t>Agregar productos terminados y sus respectivas recetas a la base de datos.</w:t>
      </w:r>
    </w:p>
    <w:p w14:paraId="55DB4FBE" w14:textId="77777777" w:rsidR="00EB5543" w:rsidRPr="00945065" w:rsidRDefault="00EB5543" w:rsidP="00EB5543">
      <w:pPr>
        <w:rPr>
          <w:rFonts w:ascii="Arial" w:hAnsi="Arial" w:cs="Arial"/>
        </w:rPr>
      </w:pPr>
      <w:r w:rsidRPr="00945065">
        <w:rPr>
          <w:rFonts w:ascii="Arial" w:hAnsi="Arial" w:cs="Arial"/>
        </w:rPr>
        <w:t>Restar las cantidades de las materias primas utilizadas en la producción de productos terminados, teniendo en cuenta el porcentaje de "merma".</w:t>
      </w:r>
    </w:p>
    <w:p w14:paraId="598F13A6" w14:textId="77777777" w:rsidR="00EB5543" w:rsidRPr="00945065" w:rsidRDefault="00EB5543" w:rsidP="00EB5543">
      <w:pPr>
        <w:rPr>
          <w:rFonts w:ascii="Arial" w:hAnsi="Arial" w:cs="Arial"/>
        </w:rPr>
      </w:pPr>
      <w:r w:rsidRPr="00945065">
        <w:rPr>
          <w:rFonts w:ascii="Arial" w:hAnsi="Arial" w:cs="Arial"/>
        </w:rPr>
        <w:t>Mostrar la cantidad actual de cada materia prima en la base de datos.</w:t>
      </w:r>
    </w:p>
    <w:p w14:paraId="60F1A929" w14:textId="77777777" w:rsidR="00EB5543" w:rsidRPr="00945065" w:rsidRDefault="00EB5543" w:rsidP="00EB5543">
      <w:pPr>
        <w:rPr>
          <w:rFonts w:ascii="Arial" w:hAnsi="Arial" w:cs="Arial"/>
        </w:rPr>
      </w:pPr>
      <w:r w:rsidRPr="00945065">
        <w:rPr>
          <w:rFonts w:ascii="Arial" w:hAnsi="Arial" w:cs="Arial"/>
        </w:rPr>
        <w:t>Mostrar la lista de productos terminados disponibles en la base de datos.</w:t>
      </w:r>
    </w:p>
    <w:p w14:paraId="31F36C47" w14:textId="77777777" w:rsidR="00EB5543" w:rsidRPr="00945065" w:rsidRDefault="00EB5543" w:rsidP="00EB5543">
      <w:pPr>
        <w:rPr>
          <w:rFonts w:ascii="Arial" w:hAnsi="Arial" w:cs="Arial"/>
        </w:rPr>
      </w:pPr>
      <w:r w:rsidRPr="00945065">
        <w:rPr>
          <w:rFonts w:ascii="Arial" w:hAnsi="Arial" w:cs="Arial"/>
        </w:rPr>
        <w:t>Actualizar automáticamente la cantidad de materias primas disponibles en la base de datos después de la producción de productos terminados.</w:t>
      </w:r>
    </w:p>
    <w:p w14:paraId="628DA639" w14:textId="77777777" w:rsidR="00EB5543" w:rsidRPr="00945065" w:rsidRDefault="00EB5543" w:rsidP="00EB5543">
      <w:pPr>
        <w:rPr>
          <w:rFonts w:ascii="Arial" w:hAnsi="Arial" w:cs="Arial"/>
        </w:rPr>
      </w:pPr>
      <w:r w:rsidRPr="00945065">
        <w:rPr>
          <w:rFonts w:ascii="Arial" w:hAnsi="Arial" w:cs="Arial"/>
        </w:rPr>
        <w:t>Generar informes de inventario para cada materia prima y producto terminado.</w:t>
      </w:r>
    </w:p>
    <w:p w14:paraId="6F2ECF04" w14:textId="77777777" w:rsidR="00EB5543" w:rsidRPr="00945065" w:rsidRDefault="00EB5543" w:rsidP="00EB5543">
      <w:pPr>
        <w:rPr>
          <w:rFonts w:ascii="Arial" w:hAnsi="Arial" w:cs="Arial"/>
        </w:rPr>
      </w:pPr>
      <w:r w:rsidRPr="00945065">
        <w:rPr>
          <w:rFonts w:ascii="Arial" w:hAnsi="Arial" w:cs="Arial"/>
        </w:rPr>
        <w:t>Permitir a los usuarios con permisos apropiados acceder a la base de datos y modificar los registros.</w:t>
      </w:r>
    </w:p>
    <w:p w14:paraId="71C8C562" w14:textId="77777777" w:rsidR="00EB5543" w:rsidRPr="00945065" w:rsidRDefault="00EB5543" w:rsidP="00EB5543">
      <w:pPr>
        <w:rPr>
          <w:rFonts w:ascii="Arial" w:hAnsi="Arial" w:cs="Arial"/>
        </w:rPr>
      </w:pPr>
      <w:r w:rsidRPr="00945065">
        <w:rPr>
          <w:rFonts w:ascii="Arial" w:hAnsi="Arial" w:cs="Arial"/>
        </w:rPr>
        <w:t>Proporcionar una interfaz fácil de usar e intuitiva para la entrada y edición de datos en la base de datos.</w:t>
      </w:r>
    </w:p>
    <w:p w14:paraId="3E494766" w14:textId="578EC905" w:rsidR="00EB5543" w:rsidRPr="00945065" w:rsidRDefault="00EB5543" w:rsidP="00EB5543">
      <w:pPr>
        <w:rPr>
          <w:rFonts w:ascii="Arial" w:hAnsi="Arial" w:cs="Arial"/>
          <w:b/>
          <w:bCs/>
        </w:rPr>
      </w:pPr>
      <w:r w:rsidRPr="00945065">
        <w:rPr>
          <w:rFonts w:ascii="Arial" w:hAnsi="Arial" w:cs="Arial"/>
        </w:rPr>
        <w:t>Estas funcionalidades permitirán a la persona encargada tener un mejor control de las materias primas y productos terminados en la repostería o panadería, optimizando la producción y reduciendo costos.</w:t>
      </w:r>
      <w:r w:rsidRPr="00945065">
        <w:rPr>
          <w:rFonts w:ascii="Arial" w:hAnsi="Arial" w:cs="Arial"/>
          <w:b/>
          <w:bCs/>
        </w:rPr>
        <w:t xml:space="preserve"> </w:t>
      </w:r>
    </w:p>
    <w:p w14:paraId="1BC2BA28" w14:textId="77777777" w:rsidR="00EB5543" w:rsidRPr="00945065" w:rsidRDefault="00EB5543" w:rsidP="00EB5543">
      <w:pPr>
        <w:rPr>
          <w:rFonts w:ascii="Arial" w:hAnsi="Arial" w:cs="Arial"/>
          <w:b/>
          <w:bCs/>
        </w:rPr>
      </w:pPr>
    </w:p>
    <w:p w14:paraId="1C44E534" w14:textId="77777777" w:rsidR="00EB5543" w:rsidRPr="00945065" w:rsidRDefault="00EB5543" w:rsidP="00EB5543">
      <w:pPr>
        <w:rPr>
          <w:rFonts w:ascii="Arial" w:hAnsi="Arial" w:cs="Arial"/>
          <w:b/>
          <w:bCs/>
        </w:rPr>
      </w:pPr>
      <w:r w:rsidRPr="00945065">
        <w:rPr>
          <w:rFonts w:ascii="Arial" w:hAnsi="Arial" w:cs="Arial"/>
          <w:b/>
          <w:bCs/>
        </w:rPr>
        <w:t>Alcance del Sistema</w:t>
      </w:r>
    </w:p>
    <w:p w14:paraId="1A19CADE" w14:textId="77777777" w:rsidR="00EB5543" w:rsidRPr="00945065" w:rsidRDefault="00EB5543" w:rsidP="00EB5543">
      <w:pPr>
        <w:rPr>
          <w:rFonts w:ascii="Arial" w:hAnsi="Arial" w:cs="Arial"/>
        </w:rPr>
      </w:pPr>
      <w:r w:rsidRPr="00945065">
        <w:rPr>
          <w:rFonts w:ascii="Arial" w:hAnsi="Arial" w:cs="Arial"/>
        </w:rPr>
        <w:t>El sistema El Rincón del Dulce consiste en el desarrollo de un software para una repostería o panadería, la cual permitirá llevar el control de inventario de las materias primas utilizadas en la producción de productos terminados como tortas, postres, entre otros. La aplicación permitirá agregar materias primas y sus respectivas cantidades, así como eliminar y modificar las cantidades existentes en la base de datos. Además, se podrá agregar los productos terminados con sus respectivas recetas estandarizadas y se podrá restar las cantidades de materias primas utilizadas en su producción, teniendo en cuenta el porcentaje de merma que se aplica en la cocina.</w:t>
      </w:r>
    </w:p>
    <w:p w14:paraId="6A886B5B" w14:textId="77777777" w:rsidR="00EB5543" w:rsidRPr="00945065" w:rsidRDefault="00EB5543" w:rsidP="00EB5543">
      <w:pPr>
        <w:rPr>
          <w:rFonts w:ascii="Arial" w:hAnsi="Arial" w:cs="Arial"/>
        </w:rPr>
      </w:pPr>
      <w:r w:rsidRPr="00945065">
        <w:rPr>
          <w:rFonts w:ascii="Arial" w:hAnsi="Arial" w:cs="Arial"/>
        </w:rPr>
        <w:t>El sistema estará compuesto por dos interfaces de usuario: la primera permitirá agregar y modificar materias primas y sus cantidades, y la segunda permitirá agregar los productos terminados y sus respectivas recetas. El sistema se conectará a una base de datos para mantener un registro actualizado de las materias primas disponibles y de los productos terminados producidos.</w:t>
      </w:r>
    </w:p>
    <w:p w14:paraId="0E8B718E" w14:textId="186C553E" w:rsidR="00EB5543" w:rsidRPr="00945065" w:rsidRDefault="00EB5543" w:rsidP="00EB5543">
      <w:pPr>
        <w:rPr>
          <w:rFonts w:ascii="Arial" w:hAnsi="Arial" w:cs="Arial"/>
          <w:b/>
          <w:bCs/>
        </w:rPr>
      </w:pPr>
      <w:r w:rsidRPr="00945065">
        <w:rPr>
          <w:rFonts w:ascii="Arial" w:hAnsi="Arial" w:cs="Arial"/>
        </w:rPr>
        <w:t>El alcance del sistema se limita a la gestión del inventario de las materias primas utilizadas en la producción de productos terminados, y no incluye la gestión de pedidos, facturación o gestión de clientes. Además, se deberá mantener la consistencia con otros documentos de nivel superior, como la especificación de requisitos globales del sistema, si existen.</w:t>
      </w:r>
      <w:r w:rsidRPr="00945065">
        <w:rPr>
          <w:rFonts w:ascii="Arial" w:hAnsi="Arial" w:cs="Arial"/>
          <w:b/>
          <w:bCs/>
        </w:rPr>
        <w:t xml:space="preserve"> </w:t>
      </w:r>
    </w:p>
    <w:p w14:paraId="0F0EF4A8" w14:textId="77777777" w:rsidR="00EB5543" w:rsidRPr="00945065" w:rsidRDefault="00EB5543" w:rsidP="00EB5543">
      <w:pPr>
        <w:rPr>
          <w:rFonts w:ascii="Arial" w:hAnsi="Arial" w:cs="Arial"/>
          <w:b/>
          <w:bCs/>
        </w:rPr>
      </w:pPr>
    </w:p>
    <w:p w14:paraId="169012DB" w14:textId="77777777" w:rsidR="00EB5543" w:rsidRPr="00945065" w:rsidRDefault="00EB5543" w:rsidP="00EB5543">
      <w:pPr>
        <w:rPr>
          <w:rFonts w:ascii="Arial" w:hAnsi="Arial" w:cs="Arial"/>
          <w:b/>
          <w:bCs/>
        </w:rPr>
      </w:pPr>
      <w:r w:rsidRPr="00945065">
        <w:rPr>
          <w:rFonts w:ascii="Arial" w:hAnsi="Arial" w:cs="Arial"/>
          <w:b/>
          <w:bCs/>
        </w:rPr>
        <w:lastRenderedPageBreak/>
        <w:t>Referencias a Documentos de Nivel Superior</w:t>
      </w:r>
    </w:p>
    <w:p w14:paraId="30300CDD" w14:textId="77777777" w:rsidR="00EB5543" w:rsidRPr="00945065" w:rsidRDefault="00EB5543" w:rsidP="00EB5543">
      <w:pPr>
        <w:rPr>
          <w:rFonts w:ascii="Arial" w:hAnsi="Arial" w:cs="Arial"/>
        </w:rPr>
      </w:pPr>
      <w:r w:rsidRPr="00945065">
        <w:rPr>
          <w:rFonts w:ascii="Arial" w:hAnsi="Arial" w:cs="Arial"/>
        </w:rPr>
        <w:t>El sistema El Rincón del Dulce En cuanto a referencias a documentos de nivel superior, se deberá mantener la consistencia con otros documentos de ingeniería de sistemas que incluyen hardware y software. En particular, se deberá tener en cuenta la especificación de requisitos globales del sistema, si existe, para garantizar que el desarrollo del sistema de gestión de inventario de materias primas esté en línea con los objetivos y metas generales del sistema.</w:t>
      </w:r>
    </w:p>
    <w:p w14:paraId="3E6A41B1" w14:textId="77777777" w:rsidR="00EB5543" w:rsidRPr="00945065" w:rsidRDefault="00EB5543" w:rsidP="00EB5543">
      <w:pPr>
        <w:rPr>
          <w:rFonts w:ascii="Arial" w:hAnsi="Arial" w:cs="Arial"/>
        </w:rPr>
      </w:pPr>
      <w:r w:rsidRPr="00945065">
        <w:rPr>
          <w:rFonts w:ascii="Arial" w:hAnsi="Arial" w:cs="Arial"/>
        </w:rPr>
        <w:t>Además, se recomienda mantener la coherencia con otros documentos de planificación y desarrollo de proyectos de software, como el plan de gestión de proyectos, el plan de pruebas, entre otros, para garantizar un enfoque sistemático y riguroso en el desarrollo del sistema y asegurar la calidad del software entregado.</w:t>
      </w:r>
    </w:p>
    <w:p w14:paraId="6BAC1745" w14:textId="2724D242" w:rsidR="002A0F12" w:rsidRPr="00945065" w:rsidRDefault="00977C94" w:rsidP="00945065">
      <w:pPr>
        <w:pStyle w:val="Ttulo2"/>
      </w:pPr>
      <w:r w:rsidRPr="00945065">
        <w:t>Definiciones, Acrónimos y Abreviaturas</w:t>
      </w:r>
      <w:bookmarkEnd w:id="10"/>
      <w:bookmarkEnd w:id="11"/>
      <w:bookmarkEnd w:id="12"/>
    </w:p>
    <w:p w14:paraId="6A27955B" w14:textId="77777777" w:rsidR="00977C94" w:rsidRPr="00945065" w:rsidRDefault="00977C94" w:rsidP="00BE08E7">
      <w:pPr>
        <w:pStyle w:val="Ttulo3"/>
      </w:pPr>
      <w:bookmarkStart w:id="13" w:name="_Toc22529452"/>
      <w:bookmarkStart w:id="14" w:name="_Toc85989823"/>
      <w:bookmarkStart w:id="15" w:name="_Toc128166324"/>
      <w:r w:rsidRPr="00945065">
        <w:t>Definiciones</w:t>
      </w:r>
      <w:bookmarkEnd w:id="13"/>
      <w:bookmarkEnd w:id="14"/>
      <w:bookmarkEnd w:id="15"/>
    </w:p>
    <w:p w14:paraId="6A27955C" w14:textId="77777777" w:rsidR="00977C94" w:rsidRPr="00945065" w:rsidRDefault="00977C94" w:rsidP="001561AE">
      <w:pPr>
        <w:rPr>
          <w:rFonts w:ascii="Arial" w:hAnsi="Arial" w:cs="Arial"/>
        </w:rPr>
      </w:pPr>
    </w:p>
    <w:p w14:paraId="6BA5A9FB" w14:textId="77777777" w:rsidR="00EB5543" w:rsidRPr="00945065" w:rsidRDefault="00EB5543" w:rsidP="00EB5543">
      <w:pPr>
        <w:rPr>
          <w:rFonts w:ascii="Arial" w:hAnsi="Arial" w:cs="Arial"/>
        </w:rPr>
      </w:pPr>
      <w:r w:rsidRPr="00945065">
        <w:rPr>
          <w:rFonts w:ascii="Arial" w:hAnsi="Arial" w:cs="Arial"/>
        </w:rPr>
        <w:t>Control de inventario: es el proceso de seguimiento y gestión de los materiales, suministros y productos de una empresa, con el objetivo de garantizar la disponibilidad de los mismos y evitar el exceso o la escasez.</w:t>
      </w:r>
    </w:p>
    <w:p w14:paraId="4D76EEFB" w14:textId="77777777" w:rsidR="00EB5543" w:rsidRPr="00945065" w:rsidRDefault="00EB5543" w:rsidP="00EB5543">
      <w:pPr>
        <w:rPr>
          <w:rFonts w:ascii="Arial" w:hAnsi="Arial" w:cs="Arial"/>
        </w:rPr>
      </w:pPr>
      <w:r w:rsidRPr="00945065">
        <w:rPr>
          <w:rFonts w:ascii="Arial" w:hAnsi="Arial" w:cs="Arial"/>
        </w:rPr>
        <w:t>Materias primas: son los componentes básicos de los productos fabricados, en este caso, los ingredientes utilizados en la producción de pan y repostería, como harina, azúcar, huevos, etc.</w:t>
      </w:r>
    </w:p>
    <w:p w14:paraId="66BAE321" w14:textId="77777777" w:rsidR="00EB5543" w:rsidRPr="00945065" w:rsidRDefault="00EB5543" w:rsidP="00EB5543">
      <w:pPr>
        <w:rPr>
          <w:rFonts w:ascii="Arial" w:hAnsi="Arial" w:cs="Arial"/>
        </w:rPr>
      </w:pPr>
      <w:r w:rsidRPr="00945065">
        <w:rPr>
          <w:rFonts w:ascii="Arial" w:hAnsi="Arial" w:cs="Arial"/>
        </w:rPr>
        <w:t>Interfaz: es el medio por el cual el usuario interactúa con el software, a través de una pantalla, teclado y/o ratón.</w:t>
      </w:r>
    </w:p>
    <w:p w14:paraId="2AA861ED" w14:textId="77777777" w:rsidR="00EB5543" w:rsidRPr="00945065" w:rsidRDefault="00EB5543" w:rsidP="00EB5543">
      <w:pPr>
        <w:rPr>
          <w:rFonts w:ascii="Arial" w:hAnsi="Arial" w:cs="Arial"/>
        </w:rPr>
      </w:pPr>
      <w:r w:rsidRPr="00945065">
        <w:rPr>
          <w:rFonts w:ascii="Arial" w:hAnsi="Arial" w:cs="Arial"/>
        </w:rPr>
        <w:t>Receta estandarizada: es una fórmula precisa y detallada que indica la cantidad de cada ingrediente necesario para producir un producto terminado.</w:t>
      </w:r>
    </w:p>
    <w:p w14:paraId="6A27955D" w14:textId="77777777" w:rsidR="00977C94" w:rsidRPr="00945065" w:rsidRDefault="00977C94" w:rsidP="001561AE">
      <w:pPr>
        <w:rPr>
          <w:rFonts w:ascii="Arial" w:hAnsi="Arial" w:cs="Arial"/>
        </w:rPr>
      </w:pPr>
    </w:p>
    <w:p w14:paraId="6A27955E" w14:textId="77777777" w:rsidR="00977C94" w:rsidRPr="00945065" w:rsidRDefault="00977C94" w:rsidP="001561AE">
      <w:pPr>
        <w:rPr>
          <w:rFonts w:ascii="Arial" w:hAnsi="Arial" w:cs="Arial"/>
        </w:rPr>
      </w:pPr>
    </w:p>
    <w:p w14:paraId="6A27955F" w14:textId="77777777" w:rsidR="00977C94" w:rsidRPr="00945065" w:rsidRDefault="00977C94" w:rsidP="00BE08E7">
      <w:pPr>
        <w:pStyle w:val="Ttulo3"/>
      </w:pPr>
      <w:bookmarkStart w:id="16" w:name="_Toc22529453"/>
      <w:bookmarkStart w:id="17" w:name="_Toc85989824"/>
      <w:bookmarkStart w:id="18" w:name="_Toc128166325"/>
      <w:r w:rsidRPr="00945065">
        <w:t>Acrónimos</w:t>
      </w:r>
      <w:bookmarkEnd w:id="16"/>
      <w:bookmarkEnd w:id="17"/>
      <w:bookmarkEnd w:id="18"/>
    </w:p>
    <w:p w14:paraId="5DF43978" w14:textId="77777777" w:rsidR="00EB5543" w:rsidRPr="00945065" w:rsidRDefault="00EB5543" w:rsidP="00EB5543">
      <w:pPr>
        <w:rPr>
          <w:rFonts w:ascii="Arial" w:hAnsi="Arial" w:cs="Arial"/>
        </w:rPr>
      </w:pPr>
      <w:r w:rsidRPr="00945065">
        <w:rPr>
          <w:rFonts w:ascii="Arial" w:hAnsi="Arial" w:cs="Arial"/>
        </w:rPr>
        <w:t>ERS: Especificación de Requisitos de Software.</w:t>
      </w:r>
    </w:p>
    <w:p w14:paraId="7D4D87E2" w14:textId="77777777" w:rsidR="00EB5543" w:rsidRPr="00945065" w:rsidRDefault="00EB5543" w:rsidP="00EB5543">
      <w:pPr>
        <w:rPr>
          <w:rFonts w:ascii="Arial" w:hAnsi="Arial" w:cs="Arial"/>
        </w:rPr>
      </w:pPr>
      <w:r w:rsidRPr="00945065">
        <w:rPr>
          <w:rFonts w:ascii="Arial" w:hAnsi="Arial" w:cs="Arial"/>
        </w:rPr>
        <w:t>CRUD: acrónimo de "Crear, Leer, Actualizar y Borrar", que son las operaciones básicas de gestión de datos en una base de datos.</w:t>
      </w:r>
    </w:p>
    <w:p w14:paraId="6A279562" w14:textId="77777777" w:rsidR="00977C94" w:rsidRPr="00945065" w:rsidRDefault="00977C94" w:rsidP="001561AE">
      <w:pPr>
        <w:rPr>
          <w:rFonts w:ascii="Arial" w:hAnsi="Arial" w:cs="Arial"/>
        </w:rPr>
      </w:pPr>
    </w:p>
    <w:p w14:paraId="6A279563" w14:textId="77777777" w:rsidR="00977C94" w:rsidRPr="00945065" w:rsidRDefault="00977C94" w:rsidP="00BE08E7">
      <w:pPr>
        <w:pStyle w:val="Ttulo3"/>
      </w:pPr>
      <w:bookmarkStart w:id="19" w:name="_Toc22529454"/>
      <w:bookmarkStart w:id="20" w:name="_Toc85989825"/>
      <w:bookmarkStart w:id="21" w:name="_Toc128166326"/>
      <w:r w:rsidRPr="00945065">
        <w:t>Abreviaturas</w:t>
      </w:r>
      <w:bookmarkEnd w:id="19"/>
      <w:bookmarkEnd w:id="20"/>
      <w:bookmarkEnd w:id="21"/>
    </w:p>
    <w:p w14:paraId="0F49F67A" w14:textId="77777777" w:rsidR="00EB5543" w:rsidRPr="00945065" w:rsidRDefault="00EB5543" w:rsidP="00EB5543">
      <w:pPr>
        <w:rPr>
          <w:rFonts w:ascii="Arial" w:hAnsi="Arial" w:cs="Arial"/>
        </w:rPr>
      </w:pPr>
      <w:r w:rsidRPr="00945065">
        <w:rPr>
          <w:rFonts w:ascii="Arial" w:hAnsi="Arial" w:cs="Arial"/>
        </w:rPr>
        <w:t>UI: abreviatura de "User Interface", o interfaz de usuario en español.</w:t>
      </w:r>
    </w:p>
    <w:p w14:paraId="23815767" w14:textId="77777777" w:rsidR="00EB5543" w:rsidRPr="00945065" w:rsidRDefault="00EB5543" w:rsidP="00EB5543">
      <w:pPr>
        <w:rPr>
          <w:rFonts w:ascii="Arial" w:hAnsi="Arial" w:cs="Arial"/>
        </w:rPr>
      </w:pPr>
      <w:r w:rsidRPr="00945065">
        <w:rPr>
          <w:rFonts w:ascii="Arial" w:hAnsi="Arial" w:cs="Arial"/>
        </w:rPr>
        <w:t>QA: abreviatura de "Quality Assurance", o garantía de calidad en español.</w:t>
      </w:r>
    </w:p>
    <w:p w14:paraId="3402BCEC" w14:textId="77777777" w:rsidR="00EB5543" w:rsidRPr="00945065" w:rsidRDefault="00EB5543" w:rsidP="00EB5543">
      <w:pPr>
        <w:rPr>
          <w:rFonts w:ascii="Arial" w:hAnsi="Arial" w:cs="Arial"/>
        </w:rPr>
      </w:pPr>
      <w:r w:rsidRPr="00945065">
        <w:rPr>
          <w:rFonts w:ascii="Arial" w:hAnsi="Arial" w:cs="Arial"/>
        </w:rPr>
        <w:t>IT: abreviatura de "Information Technology", o tecnología de la información en español.</w:t>
      </w:r>
    </w:p>
    <w:p w14:paraId="6A279566" w14:textId="77777777" w:rsidR="00977C94" w:rsidRPr="00945065" w:rsidRDefault="00977C94" w:rsidP="001561AE">
      <w:pPr>
        <w:rPr>
          <w:rFonts w:ascii="Arial" w:hAnsi="Arial" w:cs="Arial"/>
        </w:rPr>
      </w:pPr>
    </w:p>
    <w:p w14:paraId="6A279567" w14:textId="634292FE" w:rsidR="00977C94" w:rsidRPr="00945065" w:rsidRDefault="00977C94" w:rsidP="00BE08E7">
      <w:pPr>
        <w:pStyle w:val="Ttulo3"/>
      </w:pPr>
      <w:bookmarkStart w:id="22" w:name="_Toc22529455"/>
      <w:bookmarkStart w:id="23" w:name="_Toc85989826"/>
      <w:bookmarkStart w:id="24" w:name="_Toc128166327"/>
      <w:r w:rsidRPr="00945065">
        <w:t>Referencias</w:t>
      </w:r>
      <w:bookmarkEnd w:id="22"/>
      <w:bookmarkEnd w:id="23"/>
      <w:bookmarkEnd w:id="24"/>
    </w:p>
    <w:p w14:paraId="4677BB32" w14:textId="77777777" w:rsidR="00EB5543" w:rsidRPr="00945065" w:rsidRDefault="00EB5543" w:rsidP="00EB5543">
      <w:pPr>
        <w:rPr>
          <w:rFonts w:ascii="Arial" w:hAnsi="Arial" w:cs="Arial"/>
        </w:rPr>
      </w:pPr>
      <w:r w:rsidRPr="00945065">
        <w:rPr>
          <w:rFonts w:ascii="Arial" w:hAnsi="Arial" w:cs="Arial"/>
        </w:rPr>
        <w:t>En términos de desarrollo de software, se deben seguir los estándares y metodologías de desarrollo de software de calidad, como Agile o Waterfall, para garantizar un proceso de desarrollo de software estructurado y eficiente.</w:t>
      </w:r>
    </w:p>
    <w:p w14:paraId="7A55365E" w14:textId="77777777" w:rsidR="00EB5543" w:rsidRPr="00945065" w:rsidRDefault="00EB5543" w:rsidP="00EB5543">
      <w:pPr>
        <w:rPr>
          <w:rFonts w:ascii="Arial" w:hAnsi="Arial" w:cs="Arial"/>
        </w:rPr>
      </w:pPr>
      <w:r w:rsidRPr="00945065">
        <w:rPr>
          <w:rFonts w:ascii="Arial" w:hAnsi="Arial" w:cs="Arial"/>
        </w:rPr>
        <w:t>Además, se pueden referenciar manuales de usuario o guías de usuario para asegurar que la interfaz de usuario sea intuitiva y fácil de usar para los usuarios finales.</w:t>
      </w:r>
    </w:p>
    <w:p w14:paraId="6A27956B" w14:textId="77777777" w:rsidR="00977C94" w:rsidRPr="00945065" w:rsidRDefault="00977C94" w:rsidP="001561AE">
      <w:pPr>
        <w:rPr>
          <w:rFonts w:ascii="Arial" w:hAnsi="Arial" w:cs="Arial"/>
        </w:rPr>
      </w:pPr>
    </w:p>
    <w:p w14:paraId="6A27956C" w14:textId="77777777" w:rsidR="00E3211F" w:rsidRPr="00945065" w:rsidRDefault="00E3211F" w:rsidP="001561AE">
      <w:pPr>
        <w:rPr>
          <w:rFonts w:ascii="Arial" w:hAnsi="Arial" w:cs="Arial"/>
        </w:rPr>
      </w:pPr>
    </w:p>
    <w:p w14:paraId="6A27956D" w14:textId="77777777" w:rsidR="00E3211F" w:rsidRPr="00945065" w:rsidRDefault="00E3211F" w:rsidP="001561AE">
      <w:pPr>
        <w:rPr>
          <w:rFonts w:ascii="Arial" w:hAnsi="Arial" w:cs="Arial"/>
        </w:rPr>
      </w:pPr>
    </w:p>
    <w:p w14:paraId="6A27956E" w14:textId="332B312F" w:rsidR="00977C94" w:rsidRPr="00945065" w:rsidRDefault="00A00D9B" w:rsidP="00945065">
      <w:pPr>
        <w:pStyle w:val="Ttulo2"/>
      </w:pPr>
      <w:bookmarkStart w:id="25" w:name="_Toc22529456"/>
      <w:bookmarkStart w:id="26" w:name="_Toc85989827"/>
      <w:bookmarkStart w:id="27" w:name="_Toc128166328"/>
      <w:r w:rsidRPr="00945065">
        <w:t xml:space="preserve">Perspectiva </w:t>
      </w:r>
      <w:r w:rsidR="00977C94" w:rsidRPr="00945065">
        <w:t>General del Documento</w:t>
      </w:r>
      <w:bookmarkEnd w:id="25"/>
      <w:bookmarkEnd w:id="26"/>
      <w:bookmarkEnd w:id="27"/>
    </w:p>
    <w:p w14:paraId="5B5E250D" w14:textId="77777777" w:rsidR="00EB5543" w:rsidRPr="00945065" w:rsidRDefault="00EB5543" w:rsidP="00EB5543">
      <w:pPr>
        <w:rPr>
          <w:rFonts w:ascii="Arial" w:hAnsi="Arial" w:cs="Arial"/>
        </w:rPr>
      </w:pPr>
      <w:r w:rsidRPr="00945065">
        <w:rPr>
          <w:rFonts w:ascii="Arial" w:hAnsi="Arial" w:cs="Arial"/>
        </w:rPr>
        <w:t>Este documento de Especificación de Requisitos de Software (ERS) describe los requisitos funcionales y no funcionales para el desarrollo de una aplicación de control de inventario para una panadería o repostería. El sistema permitirá a la persona encargada de la gestión del inventario agregar, eliminar y modificar las materias primas utilizadas en la producción de productos horneados. Además, permitirá agregar los productos terminados y sus respectivas recetas, de manera que la persona podrá llevar un mejor control del consumo de materiales y de la optimización de la producción.</w:t>
      </w:r>
    </w:p>
    <w:p w14:paraId="45C05AA2" w14:textId="77777777" w:rsidR="00EB5543" w:rsidRPr="00945065" w:rsidRDefault="00EB5543" w:rsidP="00EB5543">
      <w:pPr>
        <w:rPr>
          <w:rFonts w:ascii="Arial" w:hAnsi="Arial" w:cs="Arial"/>
        </w:rPr>
      </w:pPr>
      <w:r w:rsidRPr="00945065">
        <w:rPr>
          <w:rFonts w:ascii="Arial" w:hAnsi="Arial" w:cs="Arial"/>
        </w:rPr>
        <w:t>Este documento se divide en varias secciones, comenzando por la introducción, que proporciona una descripción general del documento y su propósito. A continuación, se especifica el ámbito del sistema, incluyendo una descripción detallada de las funcionalidades que se espera que tenga el software, así como sus objetivos y metas. En la sección de definiciones, acrónimos y abreviaturas, se proporcionan definiciones importantes que se utilizarán a lo largo del documento.</w:t>
      </w:r>
    </w:p>
    <w:p w14:paraId="7F61DCCD" w14:textId="77777777" w:rsidR="00EB5543" w:rsidRPr="00945065" w:rsidRDefault="00EB5543" w:rsidP="00EB5543">
      <w:pPr>
        <w:rPr>
          <w:rFonts w:ascii="Arial" w:hAnsi="Arial" w:cs="Arial"/>
        </w:rPr>
      </w:pPr>
      <w:r w:rsidRPr="00945065">
        <w:rPr>
          <w:rFonts w:ascii="Arial" w:hAnsi="Arial" w:cs="Arial"/>
        </w:rPr>
        <w:t>La sección de requisitos funcionales describe en detalle las funcionalidades específicas que se deben desarrollar en el software, mientras que la sección de requisitos no funcionales describe los criterios de calidad que el software debe cumplir. Finalmente, se incluye una sección de referencias, que especifica los documentos de nivel superior que deben considerarse en el desarrollo del software.</w:t>
      </w:r>
    </w:p>
    <w:p w14:paraId="6A279572" w14:textId="77777777" w:rsidR="00977C94" w:rsidRPr="00945065" w:rsidRDefault="00977C94" w:rsidP="001561AE">
      <w:pPr>
        <w:rPr>
          <w:rFonts w:ascii="Arial" w:hAnsi="Arial" w:cs="Arial"/>
        </w:rPr>
      </w:pPr>
    </w:p>
    <w:p w14:paraId="6A279573" w14:textId="77777777" w:rsidR="00B846F7" w:rsidRPr="00945065" w:rsidRDefault="00B846F7" w:rsidP="001561AE">
      <w:pPr>
        <w:rPr>
          <w:rFonts w:ascii="Arial" w:hAnsi="Arial" w:cs="Arial"/>
        </w:rPr>
      </w:pPr>
    </w:p>
    <w:p w14:paraId="6A279574" w14:textId="77777777" w:rsidR="00977C94" w:rsidRPr="00945065" w:rsidRDefault="00977C94" w:rsidP="001561AE">
      <w:pPr>
        <w:rPr>
          <w:rFonts w:ascii="Arial" w:hAnsi="Arial" w:cs="Arial"/>
        </w:rPr>
      </w:pPr>
    </w:p>
    <w:p w14:paraId="6A279575" w14:textId="6EC751EF" w:rsidR="00977C94" w:rsidRPr="00945065" w:rsidRDefault="00D54D2B" w:rsidP="00945065">
      <w:pPr>
        <w:pStyle w:val="Ttulo1"/>
      </w:pPr>
      <w:bookmarkStart w:id="28" w:name="_Toc22529457"/>
      <w:bookmarkStart w:id="29" w:name="_Toc85989828"/>
      <w:bookmarkStart w:id="30" w:name="_Toc128166329"/>
      <w:r w:rsidRPr="00945065">
        <w:t>Descripción general</w:t>
      </w:r>
      <w:bookmarkEnd w:id="28"/>
      <w:bookmarkEnd w:id="29"/>
      <w:r w:rsidRPr="00945065">
        <w:t xml:space="preserve"> de la aplicación</w:t>
      </w:r>
      <w:bookmarkEnd w:id="30"/>
    </w:p>
    <w:p w14:paraId="7A6BF27D" w14:textId="77777777" w:rsidR="00EB5543" w:rsidRPr="00945065" w:rsidRDefault="00EB5543" w:rsidP="00EB5543">
      <w:pPr>
        <w:rPr>
          <w:rFonts w:ascii="Arial" w:hAnsi="Arial" w:cs="Arial"/>
        </w:rPr>
      </w:pPr>
      <w:r w:rsidRPr="00945065">
        <w:rPr>
          <w:rFonts w:ascii="Arial" w:hAnsi="Arial" w:cs="Arial"/>
        </w:rPr>
        <w:t>El sistema a desarrollar es una aplicación para una repostería o panadería que permitirá llevar el control de inventario de las materias primas y productos terminados. La aplicación permitirá a la persona encargada agregar materias primas y sus respectivas cantidades, así como también modificarlas y eliminarlas para tener un control y conocimiento de lo que ingresa y lo que puede gastar. Se podrán guardar materias primas como harina de trigo, azúcar, huevos, polvo para hornear, harina de maíz, mantequilla, galletas, entre otras.</w:t>
      </w:r>
    </w:p>
    <w:p w14:paraId="1A429C8C" w14:textId="77777777" w:rsidR="00EB5543" w:rsidRPr="00945065" w:rsidRDefault="00EB5543" w:rsidP="00EB5543">
      <w:pPr>
        <w:rPr>
          <w:rFonts w:ascii="Arial" w:hAnsi="Arial" w:cs="Arial"/>
        </w:rPr>
      </w:pPr>
      <w:r w:rsidRPr="00945065">
        <w:rPr>
          <w:rFonts w:ascii="Arial" w:hAnsi="Arial" w:cs="Arial"/>
        </w:rPr>
        <w:t>La aplicación también contará con una interfaz para agregar los productos terminados, como tortas y postres, donde se ingresará la receta estandarizada. De esta manera, el sistema podrá restar las cantidades de materia prima que se utilizan, teniendo en cuenta el porcentaje de "merma" que se aplica en la cocina, lo que permitirá un mejor control de los materiales gastados y una optimización de la producción.</w:t>
      </w:r>
    </w:p>
    <w:p w14:paraId="087C7982" w14:textId="77777777" w:rsidR="00EB5543" w:rsidRPr="00945065" w:rsidRDefault="00EB5543" w:rsidP="00EB5543">
      <w:pPr>
        <w:rPr>
          <w:rFonts w:ascii="Arial" w:hAnsi="Arial" w:cs="Arial"/>
        </w:rPr>
      </w:pPr>
      <w:r w:rsidRPr="00945065">
        <w:rPr>
          <w:rFonts w:ascii="Arial" w:hAnsi="Arial" w:cs="Arial"/>
        </w:rPr>
        <w:t>El sistema constará de dos etapas: en la primera se creará la interfaz para agregar las materias primas, sus cantidades y se conectará a la base de datos. En la segunda etapa se creará la interfaz para agregar los productos terminados y sus respectivas recetas.</w:t>
      </w:r>
    </w:p>
    <w:p w14:paraId="2A4E311E" w14:textId="77777777" w:rsidR="00EB5543" w:rsidRPr="00945065" w:rsidRDefault="00EB5543" w:rsidP="00EB5543">
      <w:pPr>
        <w:rPr>
          <w:rFonts w:ascii="Arial" w:hAnsi="Arial" w:cs="Arial"/>
        </w:rPr>
      </w:pPr>
      <w:r w:rsidRPr="00945065">
        <w:rPr>
          <w:rFonts w:ascii="Arial" w:hAnsi="Arial" w:cs="Arial"/>
        </w:rPr>
        <w:t>En cuanto a su alcance, el sistema está enfocado en la gestión del inventario de una repostería o panadería, permitiendo un mejor control de los materiales gastados y una optimización de la producción. El sistema está dirigido a la persona encargada de la gestión del inventario en la empresa.</w:t>
      </w:r>
    </w:p>
    <w:p w14:paraId="6A279578" w14:textId="77777777" w:rsidR="00977C94" w:rsidRPr="00945065" w:rsidRDefault="00977C94" w:rsidP="001561AE">
      <w:pPr>
        <w:rPr>
          <w:rFonts w:ascii="Arial" w:hAnsi="Arial" w:cs="Arial"/>
        </w:rPr>
      </w:pPr>
    </w:p>
    <w:p w14:paraId="6A279579" w14:textId="77777777" w:rsidR="003C68F9" w:rsidRPr="00945065" w:rsidRDefault="003C68F9" w:rsidP="001561AE">
      <w:pPr>
        <w:rPr>
          <w:rFonts w:ascii="Arial" w:hAnsi="Arial" w:cs="Arial"/>
        </w:rPr>
      </w:pPr>
    </w:p>
    <w:p w14:paraId="6A27957A" w14:textId="77777777" w:rsidR="00906776" w:rsidRPr="00945065" w:rsidRDefault="00906776" w:rsidP="001561AE">
      <w:pPr>
        <w:rPr>
          <w:rFonts w:ascii="Arial" w:hAnsi="Arial" w:cs="Arial"/>
        </w:rPr>
      </w:pPr>
    </w:p>
    <w:p w14:paraId="6A27957B" w14:textId="25F82534" w:rsidR="00977C94" w:rsidRPr="00945065" w:rsidRDefault="00977C94" w:rsidP="00945065">
      <w:pPr>
        <w:pStyle w:val="Ttulo2"/>
      </w:pPr>
      <w:bookmarkStart w:id="31" w:name="_Toc22529458"/>
      <w:bookmarkStart w:id="32" w:name="_Toc85989829"/>
      <w:bookmarkStart w:id="33" w:name="_Toc128166330"/>
      <w:r w:rsidRPr="00945065">
        <w:t>Perspectiva de</w:t>
      </w:r>
      <w:r w:rsidR="006F7C80" w:rsidRPr="00945065">
        <w:t xml:space="preserve"> </w:t>
      </w:r>
      <w:r w:rsidRPr="00945065">
        <w:t>l</w:t>
      </w:r>
      <w:r w:rsidR="006F7C80" w:rsidRPr="00945065">
        <w:t>a</w:t>
      </w:r>
      <w:r w:rsidRPr="00945065">
        <w:t xml:space="preserve"> </w:t>
      </w:r>
      <w:bookmarkEnd w:id="31"/>
      <w:bookmarkEnd w:id="32"/>
      <w:r w:rsidR="006F7C80" w:rsidRPr="00945065">
        <w:t>Aplicación</w:t>
      </w:r>
      <w:bookmarkEnd w:id="33"/>
    </w:p>
    <w:p w14:paraId="6D7377B3" w14:textId="77777777" w:rsidR="00EB5543" w:rsidRPr="00945065" w:rsidRDefault="00EB5543" w:rsidP="00EB5543">
      <w:pPr>
        <w:rPr>
          <w:rFonts w:ascii="Arial" w:hAnsi="Arial" w:cs="Arial"/>
        </w:rPr>
      </w:pPr>
      <w:r w:rsidRPr="00945065">
        <w:rPr>
          <w:rFonts w:ascii="Arial" w:hAnsi="Arial" w:cs="Arial"/>
        </w:rPr>
        <w:t>El sistema a desarrollar es una aplicación de software que se ejecutará en un entorno de escritorio en un ordenador personal. La aplicación permitirá al usuario llevar un control de inventario de las materias primas utilizadas en la repostería o panadería, así como de los productos terminados y sus respectivas recetas.</w:t>
      </w:r>
    </w:p>
    <w:p w14:paraId="6A27957F" w14:textId="77777777" w:rsidR="002B5424" w:rsidRPr="00945065" w:rsidRDefault="002B5424" w:rsidP="001561AE">
      <w:pPr>
        <w:rPr>
          <w:rFonts w:ascii="Arial" w:hAnsi="Arial" w:cs="Arial"/>
        </w:rPr>
      </w:pPr>
    </w:p>
    <w:p w14:paraId="6A279580" w14:textId="77777777" w:rsidR="002B5424" w:rsidRPr="00945065" w:rsidRDefault="002B5424" w:rsidP="001561AE">
      <w:pPr>
        <w:rPr>
          <w:rFonts w:ascii="Arial" w:hAnsi="Arial" w:cs="Arial"/>
        </w:rPr>
      </w:pPr>
    </w:p>
    <w:p w14:paraId="6A279581" w14:textId="5953F79C" w:rsidR="00977C94" w:rsidRPr="00945065" w:rsidRDefault="00977C94" w:rsidP="00945065">
      <w:pPr>
        <w:pStyle w:val="Ttulo2"/>
      </w:pPr>
      <w:bookmarkStart w:id="34" w:name="_Toc22529459"/>
      <w:bookmarkStart w:id="35" w:name="_Toc85989830"/>
      <w:bookmarkStart w:id="36" w:name="_Toc128166331"/>
      <w:r w:rsidRPr="00945065">
        <w:t>Funciones de</w:t>
      </w:r>
      <w:r w:rsidR="00F167B2" w:rsidRPr="00945065">
        <w:t xml:space="preserve"> </w:t>
      </w:r>
      <w:r w:rsidRPr="00945065">
        <w:t>l</w:t>
      </w:r>
      <w:r w:rsidR="00F167B2" w:rsidRPr="00945065">
        <w:t>a</w:t>
      </w:r>
      <w:r w:rsidRPr="00945065">
        <w:t xml:space="preserve"> </w:t>
      </w:r>
      <w:bookmarkEnd w:id="34"/>
      <w:bookmarkEnd w:id="35"/>
      <w:r w:rsidR="00F167B2" w:rsidRPr="00945065">
        <w:t>Aplicación</w:t>
      </w:r>
      <w:bookmarkEnd w:id="36"/>
    </w:p>
    <w:p w14:paraId="6A279587" w14:textId="7C5F4C3C" w:rsidR="00FC42EB" w:rsidRPr="00945065" w:rsidRDefault="00EB5543" w:rsidP="001561AE">
      <w:pPr>
        <w:rPr>
          <w:rFonts w:ascii="Arial" w:hAnsi="Arial" w:cs="Arial"/>
        </w:rPr>
      </w:pPr>
      <w:r w:rsidRPr="00945065">
        <w:rPr>
          <w:rFonts w:ascii="Arial" w:hAnsi="Arial" w:cs="Arial"/>
        </w:rPr>
        <w:t>El sistema permitirá al usuario agregar, eliminar y modificar materias primas y sus respectivas cantidades, así como agregar productos terminados y sus recetas estandarizadas. Además, el sistema restará automáticamente las cantidades de materias primas utilizadas en la producción de cada producto terminado, teniendo en cuenta el porcentaje de "merma" que se aplica en la cocina</w:t>
      </w:r>
    </w:p>
    <w:p w14:paraId="6A27958A" w14:textId="23B9EE09" w:rsidR="00977C94" w:rsidRPr="00945065" w:rsidRDefault="00977C94" w:rsidP="00945065">
      <w:pPr>
        <w:pStyle w:val="Ttulo2"/>
      </w:pPr>
      <w:bookmarkStart w:id="37" w:name="_Toc22529460"/>
      <w:bookmarkStart w:id="38" w:name="_Toc85989831"/>
      <w:bookmarkStart w:id="39" w:name="_Toc128166332"/>
      <w:r w:rsidRPr="00945065">
        <w:t>Características de los Usuarios</w:t>
      </w:r>
      <w:bookmarkEnd w:id="37"/>
      <w:bookmarkEnd w:id="38"/>
      <w:bookmarkEnd w:id="39"/>
    </w:p>
    <w:p w14:paraId="2B2E2329" w14:textId="77777777" w:rsidR="00925A22" w:rsidRPr="00945065" w:rsidRDefault="00925A22" w:rsidP="00925A22">
      <w:pPr>
        <w:rPr>
          <w:rFonts w:ascii="Arial" w:hAnsi="Arial" w:cs="Arial"/>
        </w:rPr>
      </w:pPr>
      <w:r w:rsidRPr="00945065">
        <w:rPr>
          <w:rFonts w:ascii="Arial" w:hAnsi="Arial" w:cs="Arial"/>
        </w:rPr>
        <w:t>El sistema está destinado a ser utilizado por el personal encargado de llevar el control de inventario en la repostería o panadería, además el personal encargado deberá tener el conocimiento básico de informática y manejo de aplicaciones en línea, también deberá contar con la capacidad para ingresar datos precisos y realizar operaciones matemáticas simples. El personal encargado contará con un tiempo limitado para la capacitación en el uso del sistema.</w:t>
      </w:r>
    </w:p>
    <w:p w14:paraId="6A27958C" w14:textId="77777777" w:rsidR="00977C94" w:rsidRPr="00945065" w:rsidRDefault="00977C94" w:rsidP="001561AE">
      <w:pPr>
        <w:rPr>
          <w:rFonts w:ascii="Arial" w:hAnsi="Arial" w:cs="Arial"/>
        </w:rPr>
      </w:pPr>
    </w:p>
    <w:p w14:paraId="6A27958D" w14:textId="77777777" w:rsidR="00CF5620" w:rsidRPr="00945065" w:rsidRDefault="00CF5620" w:rsidP="001561AE">
      <w:pPr>
        <w:rPr>
          <w:rFonts w:ascii="Arial" w:hAnsi="Arial" w:cs="Arial"/>
        </w:rPr>
      </w:pPr>
    </w:p>
    <w:p w14:paraId="6A27958F" w14:textId="04ADDD10" w:rsidR="00977C94" w:rsidRPr="00945065" w:rsidRDefault="00977C94" w:rsidP="00945065">
      <w:pPr>
        <w:pStyle w:val="Ttulo2"/>
        <w:rPr>
          <w:lang w:val="es-ES"/>
        </w:rPr>
      </w:pPr>
      <w:bookmarkStart w:id="40" w:name="_Toc22529461"/>
      <w:bookmarkStart w:id="41" w:name="_Toc85989832"/>
      <w:bookmarkStart w:id="42" w:name="_Toc128166333"/>
      <w:r w:rsidRPr="00945065">
        <w:rPr>
          <w:lang w:val="es-ES"/>
        </w:rPr>
        <w:t>Restricciones</w:t>
      </w:r>
      <w:bookmarkEnd w:id="40"/>
      <w:bookmarkEnd w:id="41"/>
      <w:bookmarkEnd w:id="42"/>
    </w:p>
    <w:p w14:paraId="4C4A12D9" w14:textId="77777777" w:rsidR="00925A22" w:rsidRPr="00945065" w:rsidRDefault="00925A22" w:rsidP="00925A22">
      <w:pPr>
        <w:rPr>
          <w:rFonts w:ascii="Arial" w:hAnsi="Arial" w:cs="Arial"/>
        </w:rPr>
      </w:pPr>
      <w:r w:rsidRPr="00945065">
        <w:rPr>
          <w:rFonts w:ascii="Arial" w:hAnsi="Arial" w:cs="Arial"/>
        </w:rPr>
        <w:t>Restricciones de hardware: el sistema requerirá de un equipo informático con ciertas características mínimas, como capacidad de almacenamiento, memoria RAM y velocidad de procesador.</w:t>
      </w:r>
    </w:p>
    <w:p w14:paraId="50C1FB41" w14:textId="77777777" w:rsidR="00925A22" w:rsidRPr="00945065" w:rsidRDefault="00925A22" w:rsidP="00925A22">
      <w:pPr>
        <w:rPr>
          <w:rFonts w:ascii="Arial" w:hAnsi="Arial" w:cs="Arial"/>
        </w:rPr>
      </w:pPr>
      <w:r w:rsidRPr="00945065">
        <w:rPr>
          <w:rFonts w:ascii="Arial" w:hAnsi="Arial" w:cs="Arial"/>
        </w:rPr>
        <w:t>Restricciones de software: el sistema debe ser compatible con ciertos sistemas operativos y versiones de software, y se deberá garantizar la estabilidad y seguridad del mismo.</w:t>
      </w:r>
    </w:p>
    <w:p w14:paraId="3CD0C015" w14:textId="77777777" w:rsidR="00925A22" w:rsidRPr="00945065" w:rsidRDefault="00925A22" w:rsidP="00925A22">
      <w:pPr>
        <w:rPr>
          <w:rFonts w:ascii="Arial" w:hAnsi="Arial" w:cs="Arial"/>
        </w:rPr>
      </w:pPr>
      <w:r w:rsidRPr="00945065">
        <w:rPr>
          <w:rFonts w:ascii="Arial" w:hAnsi="Arial" w:cs="Arial"/>
        </w:rPr>
        <w:t>Restricciones de acceso: el sistema debe tener restricciones de acceso para garantizar que solo el personal autorizado tenga acceso a la información y funcionalidades del sistema.</w:t>
      </w:r>
    </w:p>
    <w:p w14:paraId="2F65CCCE" w14:textId="77777777" w:rsidR="00925A22" w:rsidRPr="00945065" w:rsidRDefault="00925A22" w:rsidP="00925A22">
      <w:pPr>
        <w:rPr>
          <w:rFonts w:ascii="Arial" w:hAnsi="Arial" w:cs="Arial"/>
        </w:rPr>
      </w:pPr>
      <w:r w:rsidRPr="00945065">
        <w:rPr>
          <w:rFonts w:ascii="Arial" w:hAnsi="Arial" w:cs="Arial"/>
        </w:rPr>
        <w:t>Restricciones de tiempo: el sistema debe estar disponible en todo momento durante el horario de operaciones de la repostería, y se deberá garantizar la disponibilidad y continuidad del sistema en caso de fallas técnicas.</w:t>
      </w:r>
    </w:p>
    <w:p w14:paraId="6F6ED93E" w14:textId="77777777" w:rsidR="00925A22" w:rsidRPr="00945065" w:rsidRDefault="00925A22" w:rsidP="00925A22">
      <w:pPr>
        <w:rPr>
          <w:rFonts w:ascii="Arial" w:hAnsi="Arial" w:cs="Arial"/>
        </w:rPr>
      </w:pPr>
      <w:r w:rsidRPr="00945065">
        <w:rPr>
          <w:rFonts w:ascii="Arial" w:hAnsi="Arial" w:cs="Arial"/>
        </w:rPr>
        <w:t>Restricciones de presupuesto: el sistema debe ser desarrollado dentro de un presupuesto preestablecido y se deberá evitar sobrepasar los costos establecidos.</w:t>
      </w:r>
    </w:p>
    <w:p w14:paraId="0A911AA2" w14:textId="77777777" w:rsidR="00925A22" w:rsidRPr="00945065" w:rsidRDefault="00925A22" w:rsidP="00925A22">
      <w:pPr>
        <w:rPr>
          <w:rFonts w:ascii="Arial" w:hAnsi="Arial" w:cs="Arial"/>
        </w:rPr>
      </w:pPr>
      <w:r w:rsidRPr="00945065">
        <w:rPr>
          <w:rFonts w:ascii="Arial" w:hAnsi="Arial" w:cs="Arial"/>
        </w:rPr>
        <w:t>Restricciones de compatibilidad: el sistema debe ser compatible con otros sistemas o herramientas utilizadas en la repostería, como la maquinaria de producción, los programas de diseño y las herramientas de marketing.</w:t>
      </w:r>
    </w:p>
    <w:p w14:paraId="7BB77D1C" w14:textId="77777777" w:rsidR="00925A22" w:rsidRPr="00945065" w:rsidRDefault="00925A22" w:rsidP="00925A22">
      <w:pPr>
        <w:rPr>
          <w:rFonts w:ascii="Arial" w:hAnsi="Arial" w:cs="Arial"/>
        </w:rPr>
      </w:pPr>
      <w:r w:rsidRPr="00945065">
        <w:rPr>
          <w:rFonts w:ascii="Arial" w:hAnsi="Arial" w:cs="Arial"/>
        </w:rPr>
        <w:t>Restricciones legales: el sistema debe cumplir con todas las regulaciones y leyes aplicables, incluyendo la protección de datos personales y la privacidad del cliente.</w:t>
      </w:r>
    </w:p>
    <w:p w14:paraId="6A279591" w14:textId="77777777" w:rsidR="00855015" w:rsidRPr="00945065" w:rsidRDefault="00855015" w:rsidP="001561AE">
      <w:pPr>
        <w:rPr>
          <w:rFonts w:ascii="Arial" w:hAnsi="Arial" w:cs="Arial"/>
        </w:rPr>
      </w:pPr>
    </w:p>
    <w:p w14:paraId="6A279592" w14:textId="77777777" w:rsidR="00855015" w:rsidRPr="00945065" w:rsidRDefault="00855015" w:rsidP="001561AE">
      <w:pPr>
        <w:rPr>
          <w:rFonts w:ascii="Arial" w:hAnsi="Arial" w:cs="Arial"/>
        </w:rPr>
      </w:pPr>
    </w:p>
    <w:p w14:paraId="6A279593" w14:textId="77777777" w:rsidR="00977C94" w:rsidRPr="00945065" w:rsidRDefault="00977C94" w:rsidP="001561AE">
      <w:pPr>
        <w:rPr>
          <w:rFonts w:ascii="Arial" w:hAnsi="Arial" w:cs="Arial"/>
        </w:rPr>
      </w:pPr>
    </w:p>
    <w:p w14:paraId="6A279594" w14:textId="1962D9B7" w:rsidR="00977C94" w:rsidRPr="00945065" w:rsidRDefault="00977C94" w:rsidP="00945065">
      <w:pPr>
        <w:pStyle w:val="Ttulo2"/>
        <w:rPr>
          <w:lang w:val="es-ES"/>
        </w:rPr>
      </w:pPr>
      <w:bookmarkStart w:id="43" w:name="_Toc22529462"/>
      <w:bookmarkStart w:id="44" w:name="_Toc85989833"/>
      <w:bookmarkStart w:id="45" w:name="_Toc128166334"/>
      <w:r w:rsidRPr="00945065">
        <w:rPr>
          <w:lang w:val="es-ES"/>
        </w:rPr>
        <w:t>Suposiciones y Dependencias</w:t>
      </w:r>
      <w:bookmarkEnd w:id="43"/>
      <w:bookmarkEnd w:id="44"/>
      <w:bookmarkEnd w:id="45"/>
    </w:p>
    <w:p w14:paraId="7E54C811" w14:textId="77777777" w:rsidR="00925A22" w:rsidRPr="00945065" w:rsidRDefault="00925A22" w:rsidP="00925A22">
      <w:pPr>
        <w:rPr>
          <w:rFonts w:ascii="Arial" w:hAnsi="Arial" w:cs="Arial"/>
        </w:rPr>
      </w:pPr>
      <w:r w:rsidRPr="00945065">
        <w:rPr>
          <w:rFonts w:ascii="Arial" w:hAnsi="Arial" w:cs="Arial"/>
        </w:rPr>
        <w:t>Se supone que el equipo informático (computadoras, servidores, dispositivos de almacenamiento) es confiable y está en buenas condiciones para el funcionamiento del sistema.</w:t>
      </w:r>
    </w:p>
    <w:p w14:paraId="158C3235" w14:textId="77777777" w:rsidR="00925A22" w:rsidRPr="00945065" w:rsidRDefault="00925A22" w:rsidP="00925A22">
      <w:pPr>
        <w:rPr>
          <w:rFonts w:ascii="Arial" w:hAnsi="Arial" w:cs="Arial"/>
        </w:rPr>
      </w:pPr>
      <w:r w:rsidRPr="00945065">
        <w:rPr>
          <w:rFonts w:ascii="Arial" w:hAnsi="Arial" w:cs="Arial"/>
        </w:rPr>
        <w:t>Se asume que los usuarios del sistema tienen conocimientos básicos de informática y son capaces de utilizar una interfaz de usuario intuitiva.</w:t>
      </w:r>
    </w:p>
    <w:p w14:paraId="3E6EE2D0" w14:textId="77777777" w:rsidR="00925A22" w:rsidRPr="00945065" w:rsidRDefault="00925A22" w:rsidP="00925A22">
      <w:pPr>
        <w:rPr>
          <w:rFonts w:ascii="Arial" w:hAnsi="Arial" w:cs="Arial"/>
        </w:rPr>
      </w:pPr>
      <w:r w:rsidRPr="00945065">
        <w:rPr>
          <w:rFonts w:ascii="Arial" w:hAnsi="Arial" w:cs="Arial"/>
        </w:rPr>
        <w:t>Se supone que la conexión a internet es estable y está disponible en todo momento para que el sistema funcione correctamente.</w:t>
      </w:r>
    </w:p>
    <w:p w14:paraId="3F000AF2" w14:textId="77777777" w:rsidR="00925A22" w:rsidRPr="00945065" w:rsidRDefault="00925A22" w:rsidP="00925A22">
      <w:pPr>
        <w:rPr>
          <w:rFonts w:ascii="Arial" w:hAnsi="Arial" w:cs="Arial"/>
        </w:rPr>
      </w:pPr>
      <w:r w:rsidRPr="00945065">
        <w:rPr>
          <w:rFonts w:ascii="Arial" w:hAnsi="Arial" w:cs="Arial"/>
        </w:rPr>
        <w:t>Se asume que las materias primas y los productos terminados se registran y manipulan con precisión por parte del personal encargado.</w:t>
      </w:r>
    </w:p>
    <w:p w14:paraId="7FB0C764" w14:textId="77777777" w:rsidR="00925A22" w:rsidRPr="00945065" w:rsidRDefault="00925A22" w:rsidP="00925A22">
      <w:pPr>
        <w:rPr>
          <w:rFonts w:ascii="Arial" w:hAnsi="Arial" w:cs="Arial"/>
        </w:rPr>
      </w:pPr>
      <w:r w:rsidRPr="00945065">
        <w:rPr>
          <w:rFonts w:ascii="Arial" w:hAnsi="Arial" w:cs="Arial"/>
        </w:rPr>
        <w:t>Se depende de la disponibilidad y actualización de la información sobre las materias primas y los productos terminados en la base de datos para un correcto funcionamiento del sistema.</w:t>
      </w:r>
    </w:p>
    <w:p w14:paraId="3BDE5398" w14:textId="77777777" w:rsidR="00925A22" w:rsidRPr="00945065" w:rsidRDefault="00925A22" w:rsidP="00925A22">
      <w:pPr>
        <w:rPr>
          <w:rFonts w:ascii="Arial" w:hAnsi="Arial" w:cs="Arial"/>
        </w:rPr>
      </w:pPr>
      <w:r w:rsidRPr="00945065">
        <w:rPr>
          <w:rFonts w:ascii="Arial" w:hAnsi="Arial" w:cs="Arial"/>
        </w:rPr>
        <w:t>Se supone que la persona encargada de ingresar la información al sistema tiene los permisos necesarios y autorizaciones para hacerlo.</w:t>
      </w:r>
    </w:p>
    <w:p w14:paraId="6A279596" w14:textId="77777777" w:rsidR="00461BC4" w:rsidRPr="00945065" w:rsidRDefault="00461BC4" w:rsidP="001561AE">
      <w:pPr>
        <w:rPr>
          <w:rFonts w:ascii="Arial" w:hAnsi="Arial" w:cs="Arial"/>
        </w:rPr>
      </w:pPr>
    </w:p>
    <w:p w14:paraId="6A279597" w14:textId="77777777" w:rsidR="00A6189E" w:rsidRPr="00945065" w:rsidRDefault="00A6189E" w:rsidP="001561AE">
      <w:pPr>
        <w:rPr>
          <w:rFonts w:ascii="Arial" w:hAnsi="Arial" w:cs="Arial"/>
        </w:rPr>
      </w:pPr>
    </w:p>
    <w:p w14:paraId="6A279598" w14:textId="77777777" w:rsidR="00461BC4" w:rsidRPr="00945065" w:rsidRDefault="00461BC4" w:rsidP="001561AE">
      <w:pPr>
        <w:rPr>
          <w:rFonts w:ascii="Arial" w:hAnsi="Arial" w:cs="Arial"/>
        </w:rPr>
      </w:pPr>
    </w:p>
    <w:p w14:paraId="6A279599" w14:textId="2330334F" w:rsidR="00461BC4" w:rsidRPr="00945065" w:rsidRDefault="00461BC4" w:rsidP="00945065">
      <w:pPr>
        <w:pStyle w:val="Ttulo2"/>
        <w:rPr>
          <w:lang w:val="es-ES"/>
        </w:rPr>
      </w:pPr>
      <w:bookmarkStart w:id="46" w:name="_Toc128166335"/>
      <w:r w:rsidRPr="00945065">
        <w:rPr>
          <w:lang w:val="es-ES"/>
        </w:rPr>
        <w:t>Requerimientos</w:t>
      </w:r>
      <w:r w:rsidR="00A53428" w:rsidRPr="00945065">
        <w:rPr>
          <w:lang w:val="es-ES"/>
        </w:rPr>
        <w:t xml:space="preserve"> Diferidos</w:t>
      </w:r>
      <w:bookmarkEnd w:id="46"/>
    </w:p>
    <w:p w14:paraId="6A27963C" w14:textId="64E1872D" w:rsidR="00D3259A" w:rsidRDefault="00925A22" w:rsidP="00925A22">
      <w:pPr>
        <w:rPr>
          <w:rFonts w:ascii="Arial" w:hAnsi="Arial" w:cs="Arial"/>
        </w:rPr>
      </w:pPr>
      <w:r w:rsidRPr="00945065">
        <w:rPr>
          <w:rFonts w:ascii="Arial" w:hAnsi="Arial" w:cs="Arial"/>
        </w:rPr>
        <w:t>En futuras versiones del sistema, se podrían agregar funciones adicionales, como la generación de informes y estadísticas sobre el uso de materias primas y la producción de productos terminados.</w:t>
      </w:r>
    </w:p>
    <w:p w14:paraId="3B0BB4B8" w14:textId="4B20DBD9" w:rsidR="00945065" w:rsidRDefault="00945065" w:rsidP="00925A22">
      <w:pPr>
        <w:rPr>
          <w:rFonts w:ascii="Arial" w:hAnsi="Arial" w:cs="Arial"/>
        </w:rPr>
      </w:pPr>
    </w:p>
    <w:p w14:paraId="6641972F" w14:textId="1921D963" w:rsidR="00945065" w:rsidRPr="00945065" w:rsidRDefault="00945065" w:rsidP="00945065">
      <w:pPr>
        <w:pStyle w:val="Ttulo1"/>
      </w:pPr>
      <w:r w:rsidRPr="00945065">
        <w:t xml:space="preserve"> Requerimientos específicos</w:t>
      </w:r>
    </w:p>
    <w:p w14:paraId="7D51DC3C" w14:textId="77777777" w:rsidR="00945065" w:rsidRPr="00945065" w:rsidRDefault="00945065" w:rsidP="00945065">
      <w:pPr>
        <w:rPr>
          <w:rFonts w:ascii="Arial" w:hAnsi="Arial" w:cs="Arial"/>
        </w:rPr>
      </w:pPr>
    </w:p>
    <w:p w14:paraId="2B425846" w14:textId="7896D60B" w:rsidR="00945065" w:rsidRPr="00945065" w:rsidRDefault="00945065" w:rsidP="00945065">
      <w:pPr>
        <w:pStyle w:val="Ttulo2"/>
      </w:pPr>
      <w:r w:rsidRPr="00945065">
        <w:t>Requerimientos</w:t>
      </w:r>
    </w:p>
    <w:p w14:paraId="2B4137D1" w14:textId="77777777" w:rsidR="00945065" w:rsidRPr="00945065" w:rsidRDefault="00945065" w:rsidP="00BE08E7">
      <w:pPr>
        <w:pStyle w:val="Ttulo3"/>
      </w:pPr>
      <w:r w:rsidRPr="00945065">
        <w:t>Requerimientos funcionales (RF)</w:t>
      </w:r>
    </w:p>
    <w:p w14:paraId="00072439" w14:textId="77777777" w:rsidR="00945065" w:rsidRPr="00945065" w:rsidRDefault="00945065" w:rsidP="00945065">
      <w:pPr>
        <w:rPr>
          <w:rFonts w:ascii="Arial" w:hAnsi="Arial" w:cs="Arial"/>
        </w:rPr>
      </w:pPr>
    </w:p>
    <w:p w14:paraId="2D054346" w14:textId="4D873B98" w:rsidR="00945065" w:rsidRPr="00945065" w:rsidRDefault="00945065" w:rsidP="00945065">
      <w:pPr>
        <w:pStyle w:val="Prrafodelista"/>
        <w:numPr>
          <w:ilvl w:val="0"/>
          <w:numId w:val="9"/>
        </w:numPr>
        <w:rPr>
          <w:rFonts w:ascii="Arial" w:hAnsi="Arial" w:cs="Arial"/>
        </w:rPr>
      </w:pPr>
      <w:r w:rsidRPr="00945065">
        <w:rPr>
          <w:rFonts w:ascii="Arial" w:hAnsi="Arial" w:cs="Arial"/>
        </w:rPr>
        <w:t xml:space="preserve">El usuario podrá seleccionar un perfil para ingresar al sistema. Si es administrador deberá ingresar una contraseña. </w:t>
      </w:r>
    </w:p>
    <w:p w14:paraId="3DF2A07C" w14:textId="185C996D" w:rsidR="00945065" w:rsidRPr="00945065" w:rsidRDefault="00945065" w:rsidP="00945065">
      <w:pPr>
        <w:pStyle w:val="Prrafodelista"/>
        <w:numPr>
          <w:ilvl w:val="0"/>
          <w:numId w:val="9"/>
        </w:numPr>
        <w:rPr>
          <w:rFonts w:ascii="Arial" w:hAnsi="Arial" w:cs="Arial"/>
        </w:rPr>
      </w:pPr>
      <w:r w:rsidRPr="00945065">
        <w:rPr>
          <w:rFonts w:ascii="Arial" w:hAnsi="Arial" w:cs="Arial"/>
        </w:rPr>
        <w:t>El sistema contará con un menú para que el usuario seleccione la opción que desee.</w:t>
      </w:r>
    </w:p>
    <w:p w14:paraId="2003842C" w14:textId="0CEE1C6F" w:rsidR="00945065" w:rsidRPr="00945065" w:rsidRDefault="00945065" w:rsidP="00945065">
      <w:pPr>
        <w:pStyle w:val="Prrafodelista"/>
        <w:numPr>
          <w:ilvl w:val="0"/>
          <w:numId w:val="9"/>
        </w:numPr>
        <w:rPr>
          <w:rFonts w:ascii="Arial" w:hAnsi="Arial" w:cs="Arial"/>
        </w:rPr>
      </w:pPr>
      <w:r w:rsidRPr="00945065">
        <w:rPr>
          <w:rFonts w:ascii="Arial" w:hAnsi="Arial" w:cs="Arial"/>
        </w:rPr>
        <w:t xml:space="preserve">Materias primas: El usuario podrá ingresar la materia prima que usa con su respectiva cantidad y medida a un inventario. </w:t>
      </w:r>
    </w:p>
    <w:p w14:paraId="41F25EA1" w14:textId="10DC798D" w:rsidR="00945065" w:rsidRPr="00945065" w:rsidRDefault="00945065" w:rsidP="00945065">
      <w:pPr>
        <w:pStyle w:val="Prrafodelista"/>
        <w:numPr>
          <w:ilvl w:val="0"/>
          <w:numId w:val="9"/>
        </w:numPr>
        <w:rPr>
          <w:rFonts w:ascii="Arial" w:hAnsi="Arial" w:cs="Arial"/>
        </w:rPr>
      </w:pPr>
      <w:r w:rsidRPr="00945065">
        <w:rPr>
          <w:rFonts w:ascii="Arial" w:hAnsi="Arial" w:cs="Arial"/>
        </w:rPr>
        <w:t>El usuario está en la capacidad de ingresar los productos (terminados).</w:t>
      </w:r>
    </w:p>
    <w:p w14:paraId="0A252DBE" w14:textId="724F0A00" w:rsidR="00945065" w:rsidRPr="00945065" w:rsidRDefault="00945065" w:rsidP="00945065">
      <w:pPr>
        <w:pStyle w:val="Prrafodelista"/>
        <w:numPr>
          <w:ilvl w:val="0"/>
          <w:numId w:val="9"/>
        </w:numPr>
        <w:rPr>
          <w:rFonts w:ascii="Arial" w:hAnsi="Arial" w:cs="Arial"/>
        </w:rPr>
      </w:pPr>
      <w:r w:rsidRPr="00945065">
        <w:rPr>
          <w:rFonts w:ascii="Arial" w:hAnsi="Arial" w:cs="Arial"/>
        </w:rPr>
        <w:t>El usuario podrá ingresar la receta estándar de cada producto.</w:t>
      </w:r>
    </w:p>
    <w:p w14:paraId="4F58910A" w14:textId="44294030" w:rsidR="00945065" w:rsidRPr="00945065" w:rsidRDefault="00945065" w:rsidP="00945065">
      <w:pPr>
        <w:pStyle w:val="Prrafodelista"/>
        <w:numPr>
          <w:ilvl w:val="0"/>
          <w:numId w:val="9"/>
        </w:numPr>
        <w:rPr>
          <w:rFonts w:ascii="Arial" w:hAnsi="Arial" w:cs="Arial"/>
        </w:rPr>
      </w:pPr>
      <w:r w:rsidRPr="00945065">
        <w:rPr>
          <w:rFonts w:ascii="Arial" w:hAnsi="Arial" w:cs="Arial"/>
        </w:rPr>
        <w:t>El sistema restará las materias primas del inventario de acuerdo al producto seleccionado.</w:t>
      </w:r>
    </w:p>
    <w:p w14:paraId="13C0FD42" w14:textId="1AE76CFB" w:rsidR="00945065" w:rsidRPr="00945065" w:rsidRDefault="00945065" w:rsidP="00945065">
      <w:pPr>
        <w:pStyle w:val="Prrafodelista"/>
        <w:numPr>
          <w:ilvl w:val="0"/>
          <w:numId w:val="9"/>
        </w:numPr>
        <w:rPr>
          <w:rFonts w:ascii="Arial" w:hAnsi="Arial" w:cs="Arial"/>
        </w:rPr>
      </w:pPr>
      <w:r w:rsidRPr="00945065">
        <w:rPr>
          <w:rFonts w:ascii="Arial" w:hAnsi="Arial" w:cs="Arial"/>
        </w:rPr>
        <w:t>El sistema dará un aviso cuando una materia prima del inventario esté bajo de stock o sin stock.</w:t>
      </w:r>
    </w:p>
    <w:p w14:paraId="6DC09189" w14:textId="41796B34" w:rsidR="00945065" w:rsidRPr="00945065" w:rsidRDefault="00945065" w:rsidP="00945065">
      <w:pPr>
        <w:pStyle w:val="Prrafodelista"/>
        <w:numPr>
          <w:ilvl w:val="0"/>
          <w:numId w:val="9"/>
        </w:numPr>
        <w:rPr>
          <w:rFonts w:ascii="Arial" w:hAnsi="Arial" w:cs="Arial"/>
        </w:rPr>
      </w:pPr>
      <w:r w:rsidRPr="00945065">
        <w:rPr>
          <w:rFonts w:ascii="Arial" w:hAnsi="Arial" w:cs="Arial"/>
        </w:rPr>
        <w:lastRenderedPageBreak/>
        <w:t xml:space="preserve">El usuario tendrá la opción de modificar el inventario. </w:t>
      </w:r>
    </w:p>
    <w:p w14:paraId="0F9C1654" w14:textId="7495A730" w:rsidR="00945065" w:rsidRPr="00945065" w:rsidRDefault="00945065" w:rsidP="00945065">
      <w:pPr>
        <w:pStyle w:val="Prrafodelista"/>
        <w:numPr>
          <w:ilvl w:val="0"/>
          <w:numId w:val="9"/>
        </w:numPr>
        <w:rPr>
          <w:rFonts w:ascii="Arial" w:hAnsi="Arial" w:cs="Arial"/>
        </w:rPr>
      </w:pPr>
      <w:r w:rsidRPr="00945065">
        <w:rPr>
          <w:rFonts w:ascii="Arial" w:hAnsi="Arial" w:cs="Arial"/>
        </w:rPr>
        <w:t>El usuario tendrá la opción de modificar los productos.</w:t>
      </w:r>
    </w:p>
    <w:p w14:paraId="72115B2C" w14:textId="77777777" w:rsidR="00945065" w:rsidRPr="00945065" w:rsidRDefault="00945065" w:rsidP="00945065">
      <w:pPr>
        <w:rPr>
          <w:rFonts w:ascii="Arial" w:hAnsi="Arial" w:cs="Arial"/>
        </w:rPr>
      </w:pPr>
    </w:p>
    <w:p w14:paraId="1EE38BD7" w14:textId="77777777" w:rsidR="00945065" w:rsidRPr="00945065" w:rsidRDefault="00945065" w:rsidP="00BE08E7">
      <w:pPr>
        <w:pStyle w:val="Ttulo3"/>
      </w:pPr>
      <w:r w:rsidRPr="00945065">
        <w:t>Requerimientos no funcionales (RNF)</w:t>
      </w:r>
    </w:p>
    <w:p w14:paraId="1A787D77" w14:textId="77777777" w:rsidR="00945065" w:rsidRPr="00945065" w:rsidRDefault="00945065" w:rsidP="00945065">
      <w:pPr>
        <w:rPr>
          <w:rFonts w:ascii="Arial" w:hAnsi="Arial" w:cs="Arial"/>
        </w:rPr>
      </w:pPr>
    </w:p>
    <w:p w14:paraId="1B720737" w14:textId="3EC2021D" w:rsidR="00945065" w:rsidRPr="00945065" w:rsidRDefault="00945065" w:rsidP="00945065">
      <w:pPr>
        <w:pStyle w:val="Prrafodelista"/>
        <w:numPr>
          <w:ilvl w:val="0"/>
          <w:numId w:val="9"/>
        </w:numPr>
        <w:rPr>
          <w:rFonts w:ascii="Arial" w:hAnsi="Arial" w:cs="Arial"/>
        </w:rPr>
      </w:pPr>
      <w:r w:rsidRPr="00945065">
        <w:rPr>
          <w:rFonts w:ascii="Arial" w:hAnsi="Arial" w:cs="Arial"/>
        </w:rPr>
        <w:t>Desarrollo: El sistema será desarrollado en el lenguaje de programación Java.</w:t>
      </w:r>
    </w:p>
    <w:p w14:paraId="008B7950" w14:textId="4848376A" w:rsidR="00945065" w:rsidRPr="00945065" w:rsidRDefault="00945065" w:rsidP="00945065">
      <w:pPr>
        <w:pStyle w:val="Prrafodelista"/>
        <w:numPr>
          <w:ilvl w:val="0"/>
          <w:numId w:val="9"/>
        </w:numPr>
        <w:rPr>
          <w:rFonts w:ascii="Arial" w:hAnsi="Arial" w:cs="Arial"/>
        </w:rPr>
      </w:pPr>
      <w:r w:rsidRPr="00945065">
        <w:rPr>
          <w:rFonts w:ascii="Arial" w:hAnsi="Arial" w:cs="Arial"/>
        </w:rPr>
        <w:t>Almacenamiento: Todos los datos ingresados se guardarán en una base de datos (PostgresSQL).</w:t>
      </w:r>
    </w:p>
    <w:p w14:paraId="01B9AB9D" w14:textId="03A1121A" w:rsidR="00945065" w:rsidRPr="00BE08E7" w:rsidRDefault="00945065" w:rsidP="00BE08E7">
      <w:pPr>
        <w:pStyle w:val="Prrafodelista"/>
        <w:numPr>
          <w:ilvl w:val="0"/>
          <w:numId w:val="9"/>
        </w:numPr>
        <w:rPr>
          <w:rFonts w:ascii="Arial" w:hAnsi="Arial" w:cs="Arial"/>
        </w:rPr>
      </w:pPr>
      <w:r w:rsidRPr="00BE08E7">
        <w:rPr>
          <w:rFonts w:ascii="Arial" w:hAnsi="Arial" w:cs="Arial"/>
        </w:rPr>
        <w:t>Será una aplicación de escritorio.</w:t>
      </w:r>
    </w:p>
    <w:p w14:paraId="4AF94655" w14:textId="5AED06F6" w:rsidR="00945065" w:rsidRPr="00BE08E7" w:rsidRDefault="00945065" w:rsidP="00BE08E7">
      <w:pPr>
        <w:pStyle w:val="Prrafodelista"/>
        <w:numPr>
          <w:ilvl w:val="0"/>
          <w:numId w:val="9"/>
        </w:numPr>
        <w:rPr>
          <w:rFonts w:ascii="Arial" w:hAnsi="Arial" w:cs="Arial"/>
        </w:rPr>
      </w:pPr>
      <w:r w:rsidRPr="00BE08E7">
        <w:rPr>
          <w:rFonts w:ascii="Arial" w:hAnsi="Arial" w:cs="Arial"/>
        </w:rPr>
        <w:t>El sistema debe tener una interfaz de uso intuitiva y sencilla.</w:t>
      </w:r>
    </w:p>
    <w:p w14:paraId="580BF4DE" w14:textId="4AC14BEA" w:rsidR="00945065" w:rsidRPr="00BE08E7" w:rsidRDefault="00945065" w:rsidP="00BE08E7">
      <w:pPr>
        <w:pStyle w:val="Prrafodelista"/>
        <w:numPr>
          <w:ilvl w:val="0"/>
          <w:numId w:val="9"/>
        </w:numPr>
        <w:rPr>
          <w:rFonts w:ascii="Arial" w:hAnsi="Arial" w:cs="Arial"/>
        </w:rPr>
      </w:pPr>
      <w:r w:rsidRPr="00BE08E7">
        <w:rPr>
          <w:rFonts w:ascii="Arial" w:hAnsi="Arial" w:cs="Arial"/>
        </w:rPr>
        <w:t>El sistema tendrá que funcionar cada vez que el usuario lo requiera sin presentar inconvenientes.</w:t>
      </w:r>
    </w:p>
    <w:p w14:paraId="5DBDCCE7" w14:textId="77777777" w:rsidR="00945065" w:rsidRPr="00945065" w:rsidRDefault="00945065" w:rsidP="00945065">
      <w:pPr>
        <w:rPr>
          <w:rFonts w:ascii="Arial" w:hAnsi="Arial" w:cs="Arial"/>
        </w:rPr>
      </w:pPr>
    </w:p>
    <w:p w14:paraId="6ADC55CF" w14:textId="77777777" w:rsidR="00945065" w:rsidRPr="00945065" w:rsidRDefault="00945065" w:rsidP="00945065">
      <w:pPr>
        <w:rPr>
          <w:rFonts w:ascii="Arial" w:hAnsi="Arial" w:cs="Arial"/>
        </w:rPr>
      </w:pPr>
    </w:p>
    <w:p w14:paraId="21D4E92D" w14:textId="77777777" w:rsidR="00945065" w:rsidRPr="00945065" w:rsidRDefault="00945065" w:rsidP="00BE08E7">
      <w:pPr>
        <w:pStyle w:val="Ttulo3"/>
      </w:pPr>
      <w:r w:rsidRPr="00945065">
        <w:t>Product Backlog</w:t>
      </w:r>
    </w:p>
    <w:p w14:paraId="428659F9" w14:textId="77777777" w:rsidR="00945065" w:rsidRPr="00945065" w:rsidRDefault="00945065" w:rsidP="00945065">
      <w:pPr>
        <w:rPr>
          <w:rFonts w:ascii="Arial" w:hAnsi="Arial" w:cs="Arial"/>
        </w:rPr>
      </w:pPr>
    </w:p>
    <w:p w14:paraId="373683CB" w14:textId="77777777" w:rsidR="00945065" w:rsidRPr="00BE08E7" w:rsidRDefault="00945065" w:rsidP="00BE08E7">
      <w:pPr>
        <w:ind w:left="709"/>
        <w:rPr>
          <w:rFonts w:ascii="Arial" w:hAnsi="Arial" w:cs="Arial"/>
          <w:b/>
          <w:bCs/>
        </w:rPr>
      </w:pPr>
      <w:r w:rsidRPr="00BE08E7">
        <w:rPr>
          <w:rFonts w:ascii="Arial" w:hAnsi="Arial" w:cs="Arial"/>
          <w:b/>
          <w:bCs/>
        </w:rPr>
        <w:t>Prioridad Alta.</w:t>
      </w:r>
    </w:p>
    <w:p w14:paraId="416AD086" w14:textId="148A369F" w:rsidR="00945065" w:rsidRPr="00BE08E7" w:rsidRDefault="00945065" w:rsidP="00BE08E7">
      <w:pPr>
        <w:pStyle w:val="Prrafodelista"/>
        <w:numPr>
          <w:ilvl w:val="0"/>
          <w:numId w:val="10"/>
        </w:numPr>
        <w:rPr>
          <w:rFonts w:ascii="Arial" w:hAnsi="Arial" w:cs="Arial"/>
        </w:rPr>
      </w:pPr>
      <w:r w:rsidRPr="00BE08E7">
        <w:rPr>
          <w:rFonts w:ascii="Arial" w:hAnsi="Arial" w:cs="Arial"/>
        </w:rPr>
        <w:t>Materias primas</w:t>
      </w:r>
    </w:p>
    <w:p w14:paraId="39CE6CFC" w14:textId="781D9598" w:rsidR="00945065" w:rsidRPr="00945065" w:rsidRDefault="00BE08E7" w:rsidP="00BE08E7">
      <w:pPr>
        <w:ind w:left="1069"/>
        <w:rPr>
          <w:rFonts w:ascii="Arial" w:hAnsi="Arial" w:cs="Arial"/>
        </w:rPr>
      </w:pPr>
      <w:r>
        <w:rPr>
          <w:rFonts w:ascii="Arial" w:hAnsi="Arial" w:cs="Arial"/>
        </w:rPr>
        <w:t>1.1</w:t>
      </w:r>
      <w:r w:rsidR="00945065" w:rsidRPr="00945065">
        <w:rPr>
          <w:rFonts w:ascii="Arial" w:hAnsi="Arial" w:cs="Arial"/>
        </w:rPr>
        <w:t xml:space="preserve"> El usuario podrá ingresar la materia prima que usa con su respectiva cantidad y medida a un inventario. </w:t>
      </w:r>
    </w:p>
    <w:p w14:paraId="3F37E440" w14:textId="77777777" w:rsidR="00945065" w:rsidRPr="00945065" w:rsidRDefault="00945065" w:rsidP="00BE08E7">
      <w:pPr>
        <w:ind w:left="709"/>
        <w:rPr>
          <w:rFonts w:ascii="Arial" w:hAnsi="Arial" w:cs="Arial"/>
        </w:rPr>
      </w:pPr>
    </w:p>
    <w:p w14:paraId="5E3C49E2" w14:textId="107754C6" w:rsidR="00945065" w:rsidRPr="00BE08E7" w:rsidRDefault="00945065" w:rsidP="00BE08E7">
      <w:pPr>
        <w:pStyle w:val="Prrafodelista"/>
        <w:numPr>
          <w:ilvl w:val="0"/>
          <w:numId w:val="10"/>
        </w:numPr>
        <w:rPr>
          <w:rFonts w:ascii="Arial" w:hAnsi="Arial" w:cs="Arial"/>
        </w:rPr>
      </w:pPr>
      <w:r w:rsidRPr="00BE08E7">
        <w:rPr>
          <w:rFonts w:ascii="Arial" w:hAnsi="Arial" w:cs="Arial"/>
        </w:rPr>
        <w:t>Productos</w:t>
      </w:r>
    </w:p>
    <w:p w14:paraId="49EB4CC0" w14:textId="61D66C95" w:rsidR="00945065" w:rsidRPr="00945065" w:rsidRDefault="00BE08E7" w:rsidP="00BE08E7">
      <w:pPr>
        <w:ind w:left="709" w:firstLine="360"/>
        <w:rPr>
          <w:rFonts w:ascii="Arial" w:hAnsi="Arial" w:cs="Arial"/>
        </w:rPr>
      </w:pPr>
      <w:r>
        <w:rPr>
          <w:rFonts w:ascii="Arial" w:hAnsi="Arial" w:cs="Arial"/>
        </w:rPr>
        <w:t xml:space="preserve">2.1 </w:t>
      </w:r>
      <w:r w:rsidR="00945065" w:rsidRPr="00945065">
        <w:rPr>
          <w:rFonts w:ascii="Arial" w:hAnsi="Arial" w:cs="Arial"/>
        </w:rPr>
        <w:t>El usuario está en la capacidad de ingresar los productos (terminados).</w:t>
      </w:r>
    </w:p>
    <w:p w14:paraId="62EC3FEF" w14:textId="77777777" w:rsidR="00945065" w:rsidRPr="00945065" w:rsidRDefault="00945065" w:rsidP="00BE08E7">
      <w:pPr>
        <w:ind w:left="709"/>
        <w:rPr>
          <w:rFonts w:ascii="Arial" w:hAnsi="Arial" w:cs="Arial"/>
        </w:rPr>
      </w:pPr>
    </w:p>
    <w:p w14:paraId="1C5D9A07" w14:textId="0D6FD0AE" w:rsidR="00945065" w:rsidRPr="00BE08E7" w:rsidRDefault="00945065" w:rsidP="00BE08E7">
      <w:pPr>
        <w:pStyle w:val="Prrafodelista"/>
        <w:numPr>
          <w:ilvl w:val="0"/>
          <w:numId w:val="10"/>
        </w:numPr>
        <w:rPr>
          <w:rFonts w:ascii="Arial" w:hAnsi="Arial" w:cs="Arial"/>
        </w:rPr>
      </w:pPr>
      <w:r w:rsidRPr="00BE08E7">
        <w:rPr>
          <w:rFonts w:ascii="Arial" w:hAnsi="Arial" w:cs="Arial"/>
        </w:rPr>
        <w:t>Receta estandarizada</w:t>
      </w:r>
    </w:p>
    <w:p w14:paraId="4DEACF17" w14:textId="0226F78A" w:rsidR="00945065" w:rsidRPr="00945065" w:rsidRDefault="00BE08E7" w:rsidP="00BE08E7">
      <w:pPr>
        <w:ind w:left="1069"/>
        <w:rPr>
          <w:rFonts w:ascii="Arial" w:hAnsi="Arial" w:cs="Arial"/>
        </w:rPr>
      </w:pPr>
      <w:r>
        <w:rPr>
          <w:rFonts w:ascii="Arial" w:hAnsi="Arial" w:cs="Arial"/>
        </w:rPr>
        <w:t xml:space="preserve">3.1 </w:t>
      </w:r>
      <w:r w:rsidR="00945065" w:rsidRPr="00945065">
        <w:rPr>
          <w:rFonts w:ascii="Arial" w:hAnsi="Arial" w:cs="Arial"/>
        </w:rPr>
        <w:t xml:space="preserve">El usuario podrá ingresar la receta estándar de cada producto incluyendo su masa, volumen o unidades. </w:t>
      </w:r>
    </w:p>
    <w:p w14:paraId="4417894F" w14:textId="77777777" w:rsidR="00945065" w:rsidRPr="00945065" w:rsidRDefault="00945065" w:rsidP="00BE08E7">
      <w:pPr>
        <w:ind w:left="709"/>
        <w:rPr>
          <w:rFonts w:ascii="Arial" w:hAnsi="Arial" w:cs="Arial"/>
        </w:rPr>
      </w:pPr>
    </w:p>
    <w:p w14:paraId="55FB8160" w14:textId="53FD1EF2" w:rsidR="00945065" w:rsidRPr="00BE08E7" w:rsidRDefault="00945065" w:rsidP="00BE08E7">
      <w:pPr>
        <w:pStyle w:val="Prrafodelista"/>
        <w:numPr>
          <w:ilvl w:val="0"/>
          <w:numId w:val="10"/>
        </w:numPr>
        <w:rPr>
          <w:rFonts w:ascii="Arial" w:hAnsi="Arial" w:cs="Arial"/>
        </w:rPr>
      </w:pPr>
      <w:r w:rsidRPr="00BE08E7">
        <w:rPr>
          <w:rFonts w:ascii="Arial" w:hAnsi="Arial" w:cs="Arial"/>
        </w:rPr>
        <w:t>Manejo de materias</w:t>
      </w:r>
    </w:p>
    <w:p w14:paraId="2C9F2C5F" w14:textId="2436FE93" w:rsidR="00945065" w:rsidRPr="00945065" w:rsidRDefault="00BE08E7" w:rsidP="00BE08E7">
      <w:pPr>
        <w:ind w:left="1069"/>
        <w:rPr>
          <w:rFonts w:ascii="Arial" w:hAnsi="Arial" w:cs="Arial"/>
        </w:rPr>
      </w:pPr>
      <w:r>
        <w:rPr>
          <w:rFonts w:ascii="Arial" w:hAnsi="Arial" w:cs="Arial"/>
        </w:rPr>
        <w:t xml:space="preserve">4.1 </w:t>
      </w:r>
      <w:r w:rsidR="00945065" w:rsidRPr="00945065">
        <w:rPr>
          <w:rFonts w:ascii="Arial" w:hAnsi="Arial" w:cs="Arial"/>
        </w:rPr>
        <w:t>El sistema tomará en cuenta la receta estandarizada de cada producto y restará las materias primas usadas del inventario.</w:t>
      </w:r>
    </w:p>
    <w:p w14:paraId="717612F3" w14:textId="77777777" w:rsidR="00945065" w:rsidRPr="00945065" w:rsidRDefault="00945065" w:rsidP="00BE08E7">
      <w:pPr>
        <w:ind w:left="709"/>
        <w:rPr>
          <w:rFonts w:ascii="Arial" w:hAnsi="Arial" w:cs="Arial"/>
        </w:rPr>
      </w:pPr>
    </w:p>
    <w:p w14:paraId="59C1D755" w14:textId="77777777" w:rsidR="00945065" w:rsidRPr="00BE08E7" w:rsidRDefault="00945065" w:rsidP="00BE08E7">
      <w:pPr>
        <w:ind w:left="709"/>
        <w:rPr>
          <w:rFonts w:ascii="Arial" w:hAnsi="Arial" w:cs="Arial"/>
          <w:b/>
          <w:bCs/>
        </w:rPr>
      </w:pPr>
      <w:r w:rsidRPr="00BE08E7">
        <w:rPr>
          <w:rFonts w:ascii="Arial" w:hAnsi="Arial" w:cs="Arial"/>
          <w:b/>
          <w:bCs/>
        </w:rPr>
        <w:t>Prioridad Media.</w:t>
      </w:r>
    </w:p>
    <w:p w14:paraId="7C6EB6CF" w14:textId="5ADBF414" w:rsidR="00945065" w:rsidRPr="00BE08E7" w:rsidRDefault="00945065" w:rsidP="00BE08E7">
      <w:pPr>
        <w:pStyle w:val="Prrafodelista"/>
        <w:numPr>
          <w:ilvl w:val="0"/>
          <w:numId w:val="11"/>
        </w:numPr>
        <w:rPr>
          <w:rFonts w:ascii="Arial" w:hAnsi="Arial" w:cs="Arial"/>
        </w:rPr>
      </w:pPr>
      <w:r w:rsidRPr="00BE08E7">
        <w:rPr>
          <w:rFonts w:ascii="Arial" w:hAnsi="Arial" w:cs="Arial"/>
        </w:rPr>
        <w:t>Modificar materias primas</w:t>
      </w:r>
    </w:p>
    <w:p w14:paraId="3E6828B9" w14:textId="2E8DA53B" w:rsidR="00945065" w:rsidRPr="00945065" w:rsidRDefault="00BE08E7" w:rsidP="00BE08E7">
      <w:pPr>
        <w:ind w:left="1069"/>
        <w:rPr>
          <w:rFonts w:ascii="Arial" w:hAnsi="Arial" w:cs="Arial"/>
        </w:rPr>
      </w:pPr>
      <w:r>
        <w:rPr>
          <w:rFonts w:ascii="Arial" w:hAnsi="Arial" w:cs="Arial"/>
        </w:rPr>
        <w:t xml:space="preserve">1.1 </w:t>
      </w:r>
      <w:r w:rsidR="00945065" w:rsidRPr="00945065">
        <w:rPr>
          <w:rFonts w:ascii="Arial" w:hAnsi="Arial" w:cs="Arial"/>
        </w:rPr>
        <w:t>El usuario podrá ingresar al inventario y modificar las materias primas incluyendo su cantidad y medida.</w:t>
      </w:r>
    </w:p>
    <w:p w14:paraId="3CEF0F0F" w14:textId="77777777" w:rsidR="00945065" w:rsidRPr="00945065" w:rsidRDefault="00945065" w:rsidP="00BE08E7">
      <w:pPr>
        <w:ind w:left="709"/>
        <w:rPr>
          <w:rFonts w:ascii="Arial" w:hAnsi="Arial" w:cs="Arial"/>
        </w:rPr>
      </w:pPr>
    </w:p>
    <w:p w14:paraId="3A2181B9" w14:textId="6891A16B" w:rsidR="00945065" w:rsidRPr="00BE08E7" w:rsidRDefault="00945065" w:rsidP="00BE08E7">
      <w:pPr>
        <w:pStyle w:val="Prrafodelista"/>
        <w:numPr>
          <w:ilvl w:val="0"/>
          <w:numId w:val="11"/>
        </w:numPr>
        <w:rPr>
          <w:rFonts w:ascii="Arial" w:hAnsi="Arial" w:cs="Arial"/>
        </w:rPr>
      </w:pPr>
      <w:r w:rsidRPr="00BE08E7">
        <w:rPr>
          <w:rFonts w:ascii="Arial" w:hAnsi="Arial" w:cs="Arial"/>
        </w:rPr>
        <w:t>Modificar productos</w:t>
      </w:r>
    </w:p>
    <w:p w14:paraId="327A76CA" w14:textId="4D08A4BC" w:rsidR="00945065" w:rsidRPr="00945065" w:rsidRDefault="00BE08E7" w:rsidP="00BE08E7">
      <w:pPr>
        <w:ind w:left="709" w:firstLine="360"/>
        <w:rPr>
          <w:rFonts w:ascii="Arial" w:hAnsi="Arial" w:cs="Arial"/>
        </w:rPr>
      </w:pPr>
      <w:r>
        <w:rPr>
          <w:rFonts w:ascii="Arial" w:hAnsi="Arial" w:cs="Arial"/>
        </w:rPr>
        <w:t xml:space="preserve">2.1 </w:t>
      </w:r>
      <w:r w:rsidR="00945065" w:rsidRPr="00945065">
        <w:rPr>
          <w:rFonts w:ascii="Arial" w:hAnsi="Arial" w:cs="Arial"/>
        </w:rPr>
        <w:t>El usuario podrá ingresar al inventario y modificar los productos.</w:t>
      </w:r>
    </w:p>
    <w:p w14:paraId="1F2C0265" w14:textId="77777777" w:rsidR="00945065" w:rsidRPr="00945065" w:rsidRDefault="00945065" w:rsidP="00BE08E7">
      <w:pPr>
        <w:ind w:left="709"/>
        <w:rPr>
          <w:rFonts w:ascii="Arial" w:hAnsi="Arial" w:cs="Arial"/>
        </w:rPr>
      </w:pPr>
    </w:p>
    <w:p w14:paraId="76649C74" w14:textId="6F178D61" w:rsidR="00945065" w:rsidRPr="00BE08E7" w:rsidRDefault="00945065" w:rsidP="00BE08E7">
      <w:pPr>
        <w:pStyle w:val="Prrafodelista"/>
        <w:numPr>
          <w:ilvl w:val="0"/>
          <w:numId w:val="11"/>
        </w:numPr>
        <w:rPr>
          <w:rFonts w:ascii="Arial" w:hAnsi="Arial" w:cs="Arial"/>
        </w:rPr>
      </w:pPr>
      <w:r w:rsidRPr="00BE08E7">
        <w:rPr>
          <w:rFonts w:ascii="Arial" w:hAnsi="Arial" w:cs="Arial"/>
        </w:rPr>
        <w:t>Modificar recetas</w:t>
      </w:r>
    </w:p>
    <w:p w14:paraId="0CD2FE16" w14:textId="0441E58A" w:rsidR="00945065" w:rsidRPr="00945065" w:rsidRDefault="00BE08E7" w:rsidP="00BE08E7">
      <w:pPr>
        <w:ind w:left="1069"/>
        <w:rPr>
          <w:rFonts w:ascii="Arial" w:hAnsi="Arial" w:cs="Arial"/>
        </w:rPr>
      </w:pPr>
      <w:r>
        <w:rPr>
          <w:rFonts w:ascii="Arial" w:hAnsi="Arial" w:cs="Arial"/>
        </w:rPr>
        <w:t xml:space="preserve">3.1 </w:t>
      </w:r>
      <w:r w:rsidR="00945065" w:rsidRPr="00945065">
        <w:rPr>
          <w:rFonts w:ascii="Arial" w:hAnsi="Arial" w:cs="Arial"/>
        </w:rPr>
        <w:t>El usuario podrá ingresar al inventario y modificar la receta estandarizada de un producto incluyendo sus materias y medidas.</w:t>
      </w:r>
    </w:p>
    <w:p w14:paraId="156A53DB" w14:textId="77777777" w:rsidR="00945065" w:rsidRPr="00945065" w:rsidRDefault="00945065" w:rsidP="00BE08E7">
      <w:pPr>
        <w:ind w:left="709"/>
        <w:rPr>
          <w:rFonts w:ascii="Arial" w:hAnsi="Arial" w:cs="Arial"/>
        </w:rPr>
      </w:pPr>
    </w:p>
    <w:p w14:paraId="44186970" w14:textId="77777777" w:rsidR="00BE08E7" w:rsidRDefault="00BE08E7" w:rsidP="00BE08E7">
      <w:pPr>
        <w:ind w:left="709"/>
        <w:rPr>
          <w:rFonts w:ascii="Arial" w:hAnsi="Arial" w:cs="Arial"/>
          <w:b/>
          <w:bCs/>
        </w:rPr>
      </w:pPr>
    </w:p>
    <w:p w14:paraId="2E7DD945" w14:textId="77777777" w:rsidR="00BE08E7" w:rsidRDefault="00BE08E7" w:rsidP="00BE08E7">
      <w:pPr>
        <w:ind w:left="709"/>
        <w:rPr>
          <w:rFonts w:ascii="Arial" w:hAnsi="Arial" w:cs="Arial"/>
          <w:b/>
          <w:bCs/>
        </w:rPr>
      </w:pPr>
    </w:p>
    <w:p w14:paraId="309E968C" w14:textId="77777777" w:rsidR="00BE08E7" w:rsidRDefault="00BE08E7" w:rsidP="00BE08E7">
      <w:pPr>
        <w:ind w:left="709"/>
        <w:rPr>
          <w:rFonts w:ascii="Arial" w:hAnsi="Arial" w:cs="Arial"/>
          <w:b/>
          <w:bCs/>
        </w:rPr>
      </w:pPr>
    </w:p>
    <w:p w14:paraId="24684E84" w14:textId="77777777" w:rsidR="00BE08E7" w:rsidRDefault="00BE08E7" w:rsidP="00BE08E7">
      <w:pPr>
        <w:ind w:left="709"/>
        <w:rPr>
          <w:rFonts w:ascii="Arial" w:hAnsi="Arial" w:cs="Arial"/>
          <w:b/>
          <w:bCs/>
        </w:rPr>
      </w:pPr>
    </w:p>
    <w:p w14:paraId="23A4051C" w14:textId="5098E150" w:rsidR="00BE08E7" w:rsidRPr="00BE08E7" w:rsidRDefault="00945065" w:rsidP="00BE08E7">
      <w:pPr>
        <w:ind w:left="709"/>
        <w:rPr>
          <w:rFonts w:ascii="Arial" w:hAnsi="Arial" w:cs="Arial"/>
          <w:b/>
          <w:bCs/>
        </w:rPr>
      </w:pPr>
      <w:r w:rsidRPr="00BE08E7">
        <w:rPr>
          <w:rFonts w:ascii="Arial" w:hAnsi="Arial" w:cs="Arial"/>
          <w:b/>
          <w:bCs/>
        </w:rPr>
        <w:lastRenderedPageBreak/>
        <w:t>Prioridad Baja</w:t>
      </w:r>
    </w:p>
    <w:p w14:paraId="22AA7DE1" w14:textId="1B4CE5BB" w:rsidR="00945065" w:rsidRPr="00BE08E7" w:rsidRDefault="00945065" w:rsidP="00BE08E7">
      <w:pPr>
        <w:pStyle w:val="Prrafodelista"/>
        <w:numPr>
          <w:ilvl w:val="0"/>
          <w:numId w:val="12"/>
        </w:numPr>
        <w:rPr>
          <w:rFonts w:ascii="Arial" w:hAnsi="Arial" w:cs="Arial"/>
        </w:rPr>
      </w:pPr>
      <w:r w:rsidRPr="00BE08E7">
        <w:rPr>
          <w:rFonts w:ascii="Arial" w:hAnsi="Arial" w:cs="Arial"/>
        </w:rPr>
        <w:t>Seleccionar perfil</w:t>
      </w:r>
    </w:p>
    <w:p w14:paraId="01ABD485" w14:textId="24AB18DC" w:rsidR="00945065" w:rsidRPr="00945065" w:rsidRDefault="00BE08E7" w:rsidP="00BE08E7">
      <w:pPr>
        <w:ind w:left="1069"/>
        <w:rPr>
          <w:rFonts w:ascii="Arial" w:hAnsi="Arial" w:cs="Arial"/>
        </w:rPr>
      </w:pPr>
      <w:r>
        <w:rPr>
          <w:rFonts w:ascii="Arial" w:hAnsi="Arial" w:cs="Arial"/>
        </w:rPr>
        <w:t xml:space="preserve">1.1 </w:t>
      </w:r>
      <w:r w:rsidR="00945065" w:rsidRPr="00945065">
        <w:rPr>
          <w:rFonts w:ascii="Arial" w:hAnsi="Arial" w:cs="Arial"/>
        </w:rPr>
        <w:t>El sistema mostrará dos perfiles para seleccionar quien manipula la aplicación. Un perfil será para la repostera y el otro para el administrador del sistema</w:t>
      </w:r>
      <w:r>
        <w:rPr>
          <w:rFonts w:ascii="Arial" w:hAnsi="Arial" w:cs="Arial"/>
        </w:rPr>
        <w:t xml:space="preserve"> </w:t>
      </w:r>
      <w:r w:rsidR="00945065" w:rsidRPr="00945065">
        <w:rPr>
          <w:rFonts w:ascii="Arial" w:hAnsi="Arial" w:cs="Arial"/>
        </w:rPr>
        <w:t>(este requiere una contraseña).</w:t>
      </w:r>
    </w:p>
    <w:p w14:paraId="38049323" w14:textId="77777777" w:rsidR="00945065" w:rsidRPr="00945065" w:rsidRDefault="00945065" w:rsidP="00BE08E7">
      <w:pPr>
        <w:ind w:left="709"/>
        <w:rPr>
          <w:rFonts w:ascii="Arial" w:hAnsi="Arial" w:cs="Arial"/>
        </w:rPr>
      </w:pPr>
    </w:p>
    <w:p w14:paraId="228D6EA0" w14:textId="7DB0E652" w:rsidR="00945065" w:rsidRPr="00BE08E7" w:rsidRDefault="00945065" w:rsidP="00BE08E7">
      <w:pPr>
        <w:pStyle w:val="Prrafodelista"/>
        <w:numPr>
          <w:ilvl w:val="0"/>
          <w:numId w:val="12"/>
        </w:numPr>
        <w:rPr>
          <w:rFonts w:ascii="Arial" w:hAnsi="Arial" w:cs="Arial"/>
        </w:rPr>
      </w:pPr>
      <w:r w:rsidRPr="00BE08E7">
        <w:rPr>
          <w:rFonts w:ascii="Arial" w:hAnsi="Arial" w:cs="Arial"/>
        </w:rPr>
        <w:t>Menú de opciones</w:t>
      </w:r>
    </w:p>
    <w:p w14:paraId="26D9B07E" w14:textId="69C6B8A3" w:rsidR="00945065" w:rsidRPr="00945065" w:rsidRDefault="00BE08E7" w:rsidP="00BE08E7">
      <w:pPr>
        <w:ind w:left="1069"/>
        <w:rPr>
          <w:rFonts w:ascii="Arial" w:hAnsi="Arial" w:cs="Arial"/>
        </w:rPr>
      </w:pPr>
      <w:r>
        <w:rPr>
          <w:rFonts w:ascii="Arial" w:hAnsi="Arial" w:cs="Arial"/>
        </w:rPr>
        <w:t xml:space="preserve">2.1 </w:t>
      </w:r>
      <w:r w:rsidR="00945065" w:rsidRPr="00945065">
        <w:rPr>
          <w:rFonts w:ascii="Arial" w:hAnsi="Arial" w:cs="Arial"/>
        </w:rPr>
        <w:t xml:space="preserve">El sistema deberá mostrar un menú con las opciones a realizar de acuerdo a lo necesitado. Este menú se conforma por los requerimientos anteriormente mencionados. </w:t>
      </w:r>
    </w:p>
    <w:p w14:paraId="08548660" w14:textId="77777777" w:rsidR="00945065" w:rsidRPr="00945065" w:rsidRDefault="00945065" w:rsidP="00BE08E7">
      <w:pPr>
        <w:ind w:left="709"/>
        <w:rPr>
          <w:rFonts w:ascii="Arial" w:hAnsi="Arial" w:cs="Arial"/>
        </w:rPr>
      </w:pPr>
    </w:p>
    <w:p w14:paraId="2DB3D7FC" w14:textId="2B60E0D4" w:rsidR="00945065" w:rsidRPr="00BE08E7" w:rsidRDefault="00945065" w:rsidP="00BE08E7">
      <w:pPr>
        <w:pStyle w:val="Prrafodelista"/>
        <w:numPr>
          <w:ilvl w:val="0"/>
          <w:numId w:val="12"/>
        </w:numPr>
        <w:rPr>
          <w:rFonts w:ascii="Arial" w:hAnsi="Arial" w:cs="Arial"/>
        </w:rPr>
      </w:pPr>
      <w:r w:rsidRPr="00BE08E7">
        <w:rPr>
          <w:rFonts w:ascii="Arial" w:hAnsi="Arial" w:cs="Arial"/>
        </w:rPr>
        <w:t>Stock</w:t>
      </w:r>
    </w:p>
    <w:p w14:paraId="6771A07B" w14:textId="07CDF84A" w:rsidR="00945065" w:rsidRPr="00945065" w:rsidRDefault="00BE08E7" w:rsidP="00BE08E7">
      <w:pPr>
        <w:ind w:left="1069"/>
        <w:rPr>
          <w:rFonts w:ascii="Arial" w:hAnsi="Arial" w:cs="Arial"/>
        </w:rPr>
      </w:pPr>
      <w:r>
        <w:rPr>
          <w:rFonts w:ascii="Arial" w:hAnsi="Arial" w:cs="Arial"/>
        </w:rPr>
        <w:t xml:space="preserve">3.1 </w:t>
      </w:r>
      <w:r w:rsidR="00945065" w:rsidRPr="00945065">
        <w:rPr>
          <w:rFonts w:ascii="Arial" w:hAnsi="Arial" w:cs="Arial"/>
        </w:rPr>
        <w:t>El sistema dará un aviso cuando el stock de las materias primas esté próximo a agotarse. Como referencia se tomará 100 gr, 100 mL o 3 unidades.</w:t>
      </w:r>
    </w:p>
    <w:p w14:paraId="0D2688E5" w14:textId="77777777" w:rsidR="00945065" w:rsidRPr="00945065" w:rsidRDefault="00945065" w:rsidP="00945065">
      <w:pPr>
        <w:rPr>
          <w:rFonts w:ascii="Arial" w:hAnsi="Arial" w:cs="Arial"/>
        </w:rPr>
      </w:pPr>
    </w:p>
    <w:p w14:paraId="1A5E767C" w14:textId="77777777" w:rsidR="00945065" w:rsidRPr="00945065" w:rsidRDefault="00945065" w:rsidP="00945065">
      <w:pPr>
        <w:rPr>
          <w:rFonts w:ascii="Arial" w:hAnsi="Arial" w:cs="Arial"/>
        </w:rPr>
      </w:pPr>
    </w:p>
    <w:p w14:paraId="34F43CDA" w14:textId="77777777" w:rsidR="00945065" w:rsidRPr="00945065" w:rsidRDefault="00945065" w:rsidP="00945065">
      <w:pPr>
        <w:rPr>
          <w:rFonts w:ascii="Arial" w:hAnsi="Arial" w:cs="Arial"/>
        </w:rPr>
      </w:pPr>
    </w:p>
    <w:p w14:paraId="18CF4DD1" w14:textId="77777777" w:rsidR="00945065" w:rsidRPr="00945065" w:rsidRDefault="00945065" w:rsidP="00945065">
      <w:pPr>
        <w:rPr>
          <w:rFonts w:ascii="Arial" w:hAnsi="Arial" w:cs="Arial"/>
        </w:rPr>
      </w:pPr>
    </w:p>
    <w:p w14:paraId="63E8FD80" w14:textId="77777777" w:rsidR="00945065" w:rsidRPr="00945065" w:rsidRDefault="00945065" w:rsidP="00945065">
      <w:pPr>
        <w:rPr>
          <w:rFonts w:ascii="Arial" w:hAnsi="Arial" w:cs="Arial"/>
        </w:rPr>
      </w:pPr>
      <w:r w:rsidRPr="00945065">
        <w:rPr>
          <w:rFonts w:ascii="Arial" w:hAnsi="Arial" w:cs="Arial"/>
        </w:rPr>
        <w:tab/>
      </w:r>
    </w:p>
    <w:p w14:paraId="7C5208A3" w14:textId="77777777" w:rsidR="00945065" w:rsidRPr="00945065" w:rsidRDefault="00945065" w:rsidP="00945065">
      <w:pPr>
        <w:rPr>
          <w:rFonts w:ascii="Arial" w:hAnsi="Arial" w:cs="Arial"/>
        </w:rPr>
      </w:pPr>
    </w:p>
    <w:p w14:paraId="7222600E" w14:textId="77777777" w:rsidR="00945065" w:rsidRPr="00945065" w:rsidRDefault="00945065" w:rsidP="00945065">
      <w:pPr>
        <w:rPr>
          <w:rFonts w:ascii="Arial" w:hAnsi="Arial" w:cs="Arial"/>
        </w:rPr>
      </w:pPr>
    </w:p>
    <w:p w14:paraId="2BCBE941" w14:textId="77777777" w:rsidR="00945065" w:rsidRPr="00BE08E7" w:rsidRDefault="00945065" w:rsidP="00BE08E7">
      <w:pPr>
        <w:pStyle w:val="Ttulo3"/>
      </w:pPr>
      <w:r w:rsidRPr="00BE08E7">
        <w:t>Ciclo de Sprints del proyecto</w:t>
      </w:r>
    </w:p>
    <w:p w14:paraId="48C0394E" w14:textId="77777777" w:rsidR="00945065" w:rsidRPr="00945065" w:rsidRDefault="00945065" w:rsidP="00945065">
      <w:pPr>
        <w:rPr>
          <w:rFonts w:ascii="Arial" w:hAnsi="Arial" w:cs="Arial"/>
        </w:rPr>
      </w:pPr>
    </w:p>
    <w:p w14:paraId="1163453F" w14:textId="77777777" w:rsidR="00945065" w:rsidRPr="00945065" w:rsidRDefault="00945065" w:rsidP="00945065">
      <w:pPr>
        <w:rPr>
          <w:rFonts w:ascii="Arial" w:hAnsi="Arial" w:cs="Arial"/>
        </w:rPr>
      </w:pPr>
      <w:r w:rsidRPr="00BE08E7">
        <w:rPr>
          <w:rFonts w:ascii="Arial" w:hAnsi="Arial" w:cs="Arial"/>
          <w:b/>
          <w:bCs/>
        </w:rPr>
        <w:t>Sprint 1:</w:t>
      </w:r>
      <w:r w:rsidRPr="00945065">
        <w:rPr>
          <w:rFonts w:ascii="Arial" w:hAnsi="Arial" w:cs="Arial"/>
        </w:rPr>
        <w:t xml:space="preserve"> Abril 3 - Abril 17.</w:t>
      </w:r>
    </w:p>
    <w:p w14:paraId="2864488C" w14:textId="77777777" w:rsidR="00945065" w:rsidRPr="00945065" w:rsidRDefault="00945065" w:rsidP="00945065">
      <w:pPr>
        <w:rPr>
          <w:rFonts w:ascii="Arial" w:hAnsi="Arial" w:cs="Arial"/>
        </w:rPr>
      </w:pPr>
      <w:r w:rsidRPr="00BE08E7">
        <w:rPr>
          <w:rFonts w:ascii="Arial" w:hAnsi="Arial" w:cs="Arial"/>
          <w:b/>
          <w:bCs/>
        </w:rPr>
        <w:t>Sprint 2:</w:t>
      </w:r>
      <w:r w:rsidRPr="00945065">
        <w:rPr>
          <w:rFonts w:ascii="Arial" w:hAnsi="Arial" w:cs="Arial"/>
        </w:rPr>
        <w:t xml:space="preserve"> Abril 18 - Mayo 2</w:t>
      </w:r>
    </w:p>
    <w:p w14:paraId="2A3FE15A" w14:textId="77777777" w:rsidR="00945065" w:rsidRPr="00945065" w:rsidRDefault="00945065" w:rsidP="00945065">
      <w:pPr>
        <w:rPr>
          <w:rFonts w:ascii="Arial" w:hAnsi="Arial" w:cs="Arial"/>
        </w:rPr>
      </w:pPr>
      <w:r w:rsidRPr="00BE08E7">
        <w:rPr>
          <w:rFonts w:ascii="Arial" w:hAnsi="Arial" w:cs="Arial"/>
          <w:b/>
          <w:bCs/>
        </w:rPr>
        <w:t>Sprint 3:</w:t>
      </w:r>
      <w:r w:rsidRPr="00945065">
        <w:rPr>
          <w:rFonts w:ascii="Arial" w:hAnsi="Arial" w:cs="Arial"/>
        </w:rPr>
        <w:t xml:space="preserve"> Mayo 2 - Mayo 16</w:t>
      </w:r>
    </w:p>
    <w:p w14:paraId="6FB4FFE7" w14:textId="77777777" w:rsidR="00945065" w:rsidRPr="00945065" w:rsidRDefault="00945065" w:rsidP="00945065">
      <w:pPr>
        <w:rPr>
          <w:rFonts w:ascii="Arial" w:hAnsi="Arial" w:cs="Arial"/>
        </w:rPr>
      </w:pPr>
      <w:r w:rsidRPr="00BE08E7">
        <w:rPr>
          <w:rFonts w:ascii="Arial" w:hAnsi="Arial" w:cs="Arial"/>
          <w:b/>
          <w:bCs/>
        </w:rPr>
        <w:t>Sprint 4:</w:t>
      </w:r>
      <w:r w:rsidRPr="00945065">
        <w:rPr>
          <w:rFonts w:ascii="Arial" w:hAnsi="Arial" w:cs="Arial"/>
        </w:rPr>
        <w:t xml:space="preserve"> Mayo 16 - Mayo 30</w:t>
      </w:r>
    </w:p>
    <w:p w14:paraId="0DCA2254" w14:textId="77777777" w:rsidR="00945065" w:rsidRPr="00945065" w:rsidRDefault="00945065" w:rsidP="00945065">
      <w:pPr>
        <w:rPr>
          <w:rFonts w:ascii="Arial" w:hAnsi="Arial" w:cs="Arial"/>
        </w:rPr>
      </w:pPr>
      <w:r w:rsidRPr="00BE08E7">
        <w:rPr>
          <w:rFonts w:ascii="Arial" w:hAnsi="Arial" w:cs="Arial"/>
          <w:b/>
          <w:bCs/>
        </w:rPr>
        <w:t>Sprint 5:</w:t>
      </w:r>
      <w:r w:rsidRPr="00945065">
        <w:rPr>
          <w:rFonts w:ascii="Arial" w:hAnsi="Arial" w:cs="Arial"/>
        </w:rPr>
        <w:t xml:space="preserve"> Mayo 30 - Junio 14</w:t>
      </w:r>
    </w:p>
    <w:p w14:paraId="1E93A917" w14:textId="77777777" w:rsidR="00945065" w:rsidRPr="00BE08E7" w:rsidRDefault="00945065" w:rsidP="00BE08E7">
      <w:pPr>
        <w:pStyle w:val="Ttulo3"/>
      </w:pPr>
      <w:r w:rsidRPr="00BE08E7">
        <w:t>Sprint Backlog</w:t>
      </w:r>
    </w:p>
    <w:p w14:paraId="21CA9027" w14:textId="77777777" w:rsidR="00945065" w:rsidRPr="00945065" w:rsidRDefault="00945065" w:rsidP="00945065">
      <w:pPr>
        <w:rPr>
          <w:rFonts w:ascii="Arial" w:hAnsi="Arial" w:cs="Arial"/>
        </w:rPr>
      </w:pPr>
    </w:p>
    <w:p w14:paraId="7308F5DE" w14:textId="77777777" w:rsidR="00945065" w:rsidRPr="00BE08E7" w:rsidRDefault="00945065" w:rsidP="00945065">
      <w:pPr>
        <w:rPr>
          <w:rFonts w:ascii="Arial" w:hAnsi="Arial" w:cs="Arial"/>
          <w:b/>
          <w:bCs/>
        </w:rPr>
      </w:pPr>
      <w:r w:rsidRPr="00BE08E7">
        <w:rPr>
          <w:rFonts w:ascii="Arial" w:hAnsi="Arial" w:cs="Arial"/>
          <w:b/>
          <w:bCs/>
        </w:rPr>
        <w:t>Sprint 1</w:t>
      </w:r>
    </w:p>
    <w:p w14:paraId="39CD2D5A" w14:textId="77777777" w:rsidR="00945065" w:rsidRPr="00945065" w:rsidRDefault="00945065" w:rsidP="00945065">
      <w:pPr>
        <w:rPr>
          <w:rFonts w:ascii="Arial" w:hAnsi="Arial" w:cs="Arial"/>
        </w:rPr>
      </w:pPr>
      <w:r w:rsidRPr="00945065">
        <w:rPr>
          <w:rFonts w:ascii="Arial" w:hAnsi="Arial" w:cs="Arial"/>
        </w:rPr>
        <w:t>En este sprint se desarrollarán las funcionalidades de agregar materias primas y productos al inventario. Tendrá una duración de 2 semanas(Abril 3 - Abril 17).</w:t>
      </w:r>
    </w:p>
    <w:p w14:paraId="0F519829" w14:textId="77777777" w:rsidR="00945065" w:rsidRPr="00945065" w:rsidRDefault="00945065" w:rsidP="00945065">
      <w:pPr>
        <w:rPr>
          <w:rFonts w:ascii="Arial" w:hAnsi="Arial" w:cs="Arial"/>
        </w:rPr>
      </w:pPr>
    </w:p>
    <w:p w14:paraId="484714CA" w14:textId="77777777" w:rsidR="00945065" w:rsidRPr="00BE08E7" w:rsidRDefault="00945065" w:rsidP="00945065">
      <w:pPr>
        <w:rPr>
          <w:rFonts w:ascii="Arial" w:hAnsi="Arial" w:cs="Arial"/>
          <w:b/>
          <w:bCs/>
        </w:rPr>
      </w:pPr>
      <w:r w:rsidRPr="00BE08E7">
        <w:rPr>
          <w:rFonts w:ascii="Arial" w:hAnsi="Arial" w:cs="Arial"/>
          <w:b/>
          <w:bCs/>
        </w:rPr>
        <w:t>Sprint 2</w:t>
      </w:r>
    </w:p>
    <w:p w14:paraId="69F5768D" w14:textId="77777777" w:rsidR="00945065" w:rsidRPr="00945065" w:rsidRDefault="00945065" w:rsidP="00945065">
      <w:pPr>
        <w:rPr>
          <w:rFonts w:ascii="Arial" w:hAnsi="Arial" w:cs="Arial"/>
        </w:rPr>
      </w:pPr>
      <w:r w:rsidRPr="00945065">
        <w:rPr>
          <w:rFonts w:ascii="Arial" w:hAnsi="Arial" w:cs="Arial"/>
        </w:rPr>
        <w:t>Este sprint es para desarrollar la funcionalidad de agregar recetas estandarizadas y asociarlas a un producto. También se busca la forma de sincronizar las recetas con el inventario de las materias primas para llevar un control de los productos. Tendrá una duración de 2 semanas (Abril 18 - Mayo 2).</w:t>
      </w:r>
    </w:p>
    <w:p w14:paraId="08D1F204" w14:textId="77777777" w:rsidR="00945065" w:rsidRPr="00945065" w:rsidRDefault="00945065" w:rsidP="00945065">
      <w:pPr>
        <w:rPr>
          <w:rFonts w:ascii="Arial" w:hAnsi="Arial" w:cs="Arial"/>
        </w:rPr>
      </w:pPr>
    </w:p>
    <w:p w14:paraId="793E416A" w14:textId="77777777" w:rsidR="00945065" w:rsidRPr="00BE08E7" w:rsidRDefault="00945065" w:rsidP="00945065">
      <w:pPr>
        <w:rPr>
          <w:rFonts w:ascii="Arial" w:hAnsi="Arial" w:cs="Arial"/>
          <w:b/>
          <w:bCs/>
        </w:rPr>
      </w:pPr>
      <w:r w:rsidRPr="00BE08E7">
        <w:rPr>
          <w:rFonts w:ascii="Arial" w:hAnsi="Arial" w:cs="Arial"/>
          <w:b/>
          <w:bCs/>
        </w:rPr>
        <w:t>Sprint 3</w:t>
      </w:r>
    </w:p>
    <w:p w14:paraId="64608806" w14:textId="77777777" w:rsidR="00945065" w:rsidRPr="00945065" w:rsidRDefault="00945065" w:rsidP="00945065">
      <w:pPr>
        <w:rPr>
          <w:rFonts w:ascii="Arial" w:hAnsi="Arial" w:cs="Arial"/>
        </w:rPr>
      </w:pPr>
      <w:r w:rsidRPr="00945065">
        <w:rPr>
          <w:rFonts w:ascii="Arial" w:hAnsi="Arial" w:cs="Arial"/>
        </w:rPr>
        <w:t>En este sprint se desarrollará la modificación de inventario ya sea para materias primas, productos o recetas. También se empezará a desarrollar su parte front para mostrarle avances al cliente. Su duración será de 2 semanas (Mayo 2 - Mayo 16).</w:t>
      </w:r>
    </w:p>
    <w:p w14:paraId="664F4C95" w14:textId="77777777" w:rsidR="00945065" w:rsidRPr="00945065" w:rsidRDefault="00945065" w:rsidP="00945065">
      <w:pPr>
        <w:rPr>
          <w:rFonts w:ascii="Arial" w:hAnsi="Arial" w:cs="Arial"/>
        </w:rPr>
      </w:pPr>
    </w:p>
    <w:p w14:paraId="0B39DA61" w14:textId="77777777" w:rsidR="00945065" w:rsidRPr="00945065" w:rsidRDefault="00945065" w:rsidP="00945065">
      <w:pPr>
        <w:rPr>
          <w:rFonts w:ascii="Arial" w:hAnsi="Arial" w:cs="Arial"/>
        </w:rPr>
      </w:pPr>
    </w:p>
    <w:p w14:paraId="457B8471" w14:textId="77777777" w:rsidR="00945065" w:rsidRPr="00945065" w:rsidRDefault="00945065" w:rsidP="00945065">
      <w:pPr>
        <w:rPr>
          <w:rFonts w:ascii="Arial" w:hAnsi="Arial" w:cs="Arial"/>
        </w:rPr>
      </w:pPr>
    </w:p>
    <w:p w14:paraId="2E94CEA6" w14:textId="77777777" w:rsidR="00945065" w:rsidRPr="00945065" w:rsidRDefault="00945065" w:rsidP="00945065">
      <w:pPr>
        <w:rPr>
          <w:rFonts w:ascii="Arial" w:hAnsi="Arial" w:cs="Arial"/>
        </w:rPr>
      </w:pPr>
    </w:p>
    <w:p w14:paraId="1DC889DA" w14:textId="77777777" w:rsidR="00945065" w:rsidRPr="00BE08E7" w:rsidRDefault="00945065" w:rsidP="00945065">
      <w:pPr>
        <w:rPr>
          <w:rFonts w:ascii="Arial" w:hAnsi="Arial" w:cs="Arial"/>
          <w:b/>
          <w:bCs/>
        </w:rPr>
      </w:pPr>
      <w:r w:rsidRPr="00BE08E7">
        <w:rPr>
          <w:rFonts w:ascii="Arial" w:hAnsi="Arial" w:cs="Arial"/>
          <w:b/>
          <w:bCs/>
        </w:rPr>
        <w:t>Sprint 4</w:t>
      </w:r>
    </w:p>
    <w:p w14:paraId="315D37FA" w14:textId="77777777" w:rsidR="00945065" w:rsidRPr="00945065" w:rsidRDefault="00945065" w:rsidP="00945065">
      <w:pPr>
        <w:rPr>
          <w:rFonts w:ascii="Arial" w:hAnsi="Arial" w:cs="Arial"/>
        </w:rPr>
      </w:pPr>
      <w:r w:rsidRPr="00945065">
        <w:rPr>
          <w:rFonts w:ascii="Arial" w:hAnsi="Arial" w:cs="Arial"/>
        </w:rPr>
        <w:t>Este sprint estará enfocado en las prioridades bajas tanto para crear el menú, la selección del perfil y asignarle el aviso de stock al inventario. Se desarrollará la parte visual de la aplicación. Duración 2 semanas (Mayo 16 - Mayo 30).</w:t>
      </w:r>
    </w:p>
    <w:p w14:paraId="60394C1B" w14:textId="77777777" w:rsidR="00945065" w:rsidRPr="00945065" w:rsidRDefault="00945065" w:rsidP="00945065">
      <w:pPr>
        <w:rPr>
          <w:rFonts w:ascii="Arial" w:hAnsi="Arial" w:cs="Arial"/>
        </w:rPr>
      </w:pPr>
    </w:p>
    <w:p w14:paraId="1129A34B" w14:textId="77777777" w:rsidR="00945065" w:rsidRPr="00BE08E7" w:rsidRDefault="00945065" w:rsidP="00945065">
      <w:pPr>
        <w:rPr>
          <w:rFonts w:ascii="Arial" w:hAnsi="Arial" w:cs="Arial"/>
          <w:b/>
          <w:bCs/>
        </w:rPr>
      </w:pPr>
      <w:r w:rsidRPr="00BE08E7">
        <w:rPr>
          <w:rFonts w:ascii="Arial" w:hAnsi="Arial" w:cs="Arial"/>
          <w:b/>
          <w:bCs/>
        </w:rPr>
        <w:t>Sprint 5</w:t>
      </w:r>
    </w:p>
    <w:p w14:paraId="056A34EA" w14:textId="77777777" w:rsidR="00945065" w:rsidRPr="00945065" w:rsidRDefault="00945065" w:rsidP="00945065">
      <w:pPr>
        <w:rPr>
          <w:rFonts w:ascii="Arial" w:hAnsi="Arial" w:cs="Arial"/>
        </w:rPr>
      </w:pPr>
      <w:r w:rsidRPr="00945065">
        <w:rPr>
          <w:rFonts w:ascii="Arial" w:hAnsi="Arial" w:cs="Arial"/>
        </w:rPr>
        <w:t>Este sprint será utilizado para probar la aplicación terminada y corregir posibles errores para luego hacer su respectivo despliegue. Se presume un total de 1 o 2 semanas en caso de ser necesario (Mayo 30 - Junio 14).</w:t>
      </w:r>
    </w:p>
    <w:p w14:paraId="567C9F1E" w14:textId="77777777" w:rsidR="00945065" w:rsidRPr="00945065" w:rsidRDefault="00945065" w:rsidP="00945065">
      <w:pPr>
        <w:rPr>
          <w:rFonts w:ascii="Arial" w:hAnsi="Arial" w:cs="Arial"/>
        </w:rPr>
      </w:pPr>
    </w:p>
    <w:p w14:paraId="05F11EE3" w14:textId="77777777" w:rsidR="00945065" w:rsidRPr="00BE08E7" w:rsidRDefault="00945065" w:rsidP="00BE08E7">
      <w:pPr>
        <w:pStyle w:val="Ttulo2"/>
      </w:pPr>
      <w:r w:rsidRPr="00BE08E7">
        <w:t>Diagramas y Modelado</w:t>
      </w:r>
    </w:p>
    <w:p w14:paraId="7C2E3CAC" w14:textId="77777777" w:rsidR="00945065" w:rsidRPr="00945065" w:rsidRDefault="00945065" w:rsidP="00BE08E7">
      <w:pPr>
        <w:pStyle w:val="Ttulo3"/>
      </w:pPr>
      <w:r w:rsidRPr="00945065">
        <w:t>Diagrama de clases</w:t>
      </w:r>
    </w:p>
    <w:p w14:paraId="20D854A6" w14:textId="43BBE03B" w:rsidR="00945065" w:rsidRPr="00945065" w:rsidRDefault="00687CAB" w:rsidP="00945065">
      <w:pPr>
        <w:rPr>
          <w:rFonts w:ascii="Arial" w:hAnsi="Arial" w:cs="Arial"/>
        </w:rPr>
      </w:pPr>
      <w:r>
        <w:rPr>
          <w:rFonts w:ascii="Arial" w:hAnsi="Arial" w:cs="Arial"/>
          <w:noProof/>
        </w:rPr>
        <w:drawing>
          <wp:inline distT="0" distB="0" distL="0" distR="0" wp14:anchorId="55C37126" wp14:editId="3C2071D6">
            <wp:extent cx="5753100" cy="5286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286375"/>
                    </a:xfrm>
                    <a:prstGeom prst="rect">
                      <a:avLst/>
                    </a:prstGeom>
                    <a:noFill/>
                    <a:ln>
                      <a:noFill/>
                    </a:ln>
                  </pic:spPr>
                </pic:pic>
              </a:graphicData>
            </a:graphic>
          </wp:inline>
        </w:drawing>
      </w:r>
    </w:p>
    <w:p w14:paraId="263428CB" w14:textId="77777777" w:rsidR="00945065" w:rsidRPr="00945065" w:rsidRDefault="00945065" w:rsidP="006A0582">
      <w:pPr>
        <w:pStyle w:val="Ttulo3"/>
      </w:pPr>
      <w:r w:rsidRPr="00945065">
        <w:lastRenderedPageBreak/>
        <w:t>Diagrama de objetos</w:t>
      </w:r>
    </w:p>
    <w:p w14:paraId="2E491089" w14:textId="3ADA585A" w:rsidR="00945065" w:rsidRPr="00945065" w:rsidRDefault="00B728D9" w:rsidP="00945065">
      <w:pPr>
        <w:rPr>
          <w:rFonts w:ascii="Arial" w:hAnsi="Arial" w:cs="Arial"/>
        </w:rPr>
      </w:pPr>
      <w:r>
        <w:rPr>
          <w:rFonts w:ascii="Arial" w:hAnsi="Arial" w:cs="Arial"/>
          <w:noProof/>
        </w:rPr>
        <w:drawing>
          <wp:inline distT="0" distB="0" distL="0" distR="0" wp14:anchorId="6905075B" wp14:editId="3F625818">
            <wp:extent cx="5753100" cy="3400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14:paraId="440C29BE" w14:textId="77777777" w:rsidR="00945065" w:rsidRPr="00945065" w:rsidRDefault="00945065" w:rsidP="006A0582">
      <w:pPr>
        <w:pStyle w:val="Ttulo3"/>
      </w:pPr>
      <w:r w:rsidRPr="00945065">
        <w:t>Diagrama de Componentes</w:t>
      </w:r>
    </w:p>
    <w:p w14:paraId="188A3DD7" w14:textId="6F6DEAD2" w:rsidR="00945065" w:rsidRPr="00945065" w:rsidRDefault="00FC49AE" w:rsidP="00945065">
      <w:pPr>
        <w:rPr>
          <w:rFonts w:ascii="Arial" w:hAnsi="Arial" w:cs="Arial"/>
        </w:rPr>
      </w:pPr>
      <w:r>
        <w:rPr>
          <w:rFonts w:ascii="Arial" w:hAnsi="Arial" w:cs="Arial"/>
          <w:noProof/>
        </w:rPr>
        <w:drawing>
          <wp:inline distT="0" distB="0" distL="0" distR="0" wp14:anchorId="610E79CC" wp14:editId="53EABD53">
            <wp:extent cx="5762625" cy="3819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819525"/>
                    </a:xfrm>
                    <a:prstGeom prst="rect">
                      <a:avLst/>
                    </a:prstGeom>
                    <a:noFill/>
                    <a:ln>
                      <a:noFill/>
                    </a:ln>
                  </pic:spPr>
                </pic:pic>
              </a:graphicData>
            </a:graphic>
          </wp:inline>
        </w:drawing>
      </w:r>
    </w:p>
    <w:p w14:paraId="0A732E5C" w14:textId="77777777" w:rsidR="00945065" w:rsidRPr="00945065" w:rsidRDefault="00945065" w:rsidP="00945065">
      <w:pPr>
        <w:rPr>
          <w:rFonts w:ascii="Arial" w:hAnsi="Arial" w:cs="Arial"/>
        </w:rPr>
      </w:pPr>
    </w:p>
    <w:p w14:paraId="7FC63D4F" w14:textId="77777777" w:rsidR="00945065" w:rsidRPr="00945065" w:rsidRDefault="00945065" w:rsidP="00945065">
      <w:pPr>
        <w:rPr>
          <w:rFonts w:ascii="Arial" w:hAnsi="Arial" w:cs="Arial"/>
        </w:rPr>
      </w:pPr>
    </w:p>
    <w:p w14:paraId="732B013F" w14:textId="77777777" w:rsidR="00945065" w:rsidRPr="00945065" w:rsidRDefault="00945065" w:rsidP="00945065">
      <w:pPr>
        <w:rPr>
          <w:rFonts w:ascii="Arial" w:hAnsi="Arial" w:cs="Arial"/>
        </w:rPr>
      </w:pPr>
    </w:p>
    <w:p w14:paraId="53DBD056" w14:textId="77777777" w:rsidR="00945065" w:rsidRPr="00945065" w:rsidRDefault="00945065" w:rsidP="00945065">
      <w:pPr>
        <w:rPr>
          <w:rFonts w:ascii="Arial" w:hAnsi="Arial" w:cs="Arial"/>
        </w:rPr>
      </w:pPr>
    </w:p>
    <w:p w14:paraId="32D45639" w14:textId="77777777" w:rsidR="00945065" w:rsidRPr="00945065" w:rsidRDefault="00945065" w:rsidP="00945065">
      <w:pPr>
        <w:rPr>
          <w:rFonts w:ascii="Arial" w:hAnsi="Arial" w:cs="Arial"/>
        </w:rPr>
      </w:pPr>
    </w:p>
    <w:p w14:paraId="16FCA087" w14:textId="77777777" w:rsidR="00945065" w:rsidRPr="00945065" w:rsidRDefault="00945065" w:rsidP="00945065">
      <w:pPr>
        <w:rPr>
          <w:rFonts w:ascii="Arial" w:hAnsi="Arial" w:cs="Arial"/>
        </w:rPr>
      </w:pPr>
    </w:p>
    <w:p w14:paraId="74A70A05" w14:textId="77777777" w:rsidR="00945065" w:rsidRPr="00945065" w:rsidRDefault="00945065" w:rsidP="00945065">
      <w:pPr>
        <w:rPr>
          <w:rFonts w:ascii="Arial" w:hAnsi="Arial" w:cs="Arial"/>
        </w:rPr>
      </w:pPr>
    </w:p>
    <w:p w14:paraId="47385DBF" w14:textId="77777777" w:rsidR="00945065" w:rsidRPr="00945065" w:rsidRDefault="00945065" w:rsidP="00945065">
      <w:pPr>
        <w:rPr>
          <w:rFonts w:ascii="Arial" w:hAnsi="Arial" w:cs="Arial"/>
        </w:rPr>
      </w:pPr>
      <w:r w:rsidRPr="00945065">
        <w:rPr>
          <w:rFonts w:ascii="Arial" w:hAnsi="Arial" w:cs="Arial"/>
        </w:rPr>
        <w:t>Descripción del diseño</w:t>
      </w:r>
    </w:p>
    <w:p w14:paraId="3CB50427" w14:textId="77777777" w:rsidR="00945065" w:rsidRPr="00945065" w:rsidRDefault="00945065" w:rsidP="00945065">
      <w:pPr>
        <w:rPr>
          <w:rFonts w:ascii="Arial" w:hAnsi="Arial" w:cs="Arial"/>
        </w:rPr>
      </w:pPr>
    </w:p>
    <w:p w14:paraId="076D28B5" w14:textId="77777777" w:rsidR="00945065" w:rsidRPr="00945065" w:rsidRDefault="00945065" w:rsidP="00945065">
      <w:pPr>
        <w:rPr>
          <w:rFonts w:ascii="Arial" w:hAnsi="Arial" w:cs="Arial"/>
        </w:rPr>
      </w:pPr>
      <w:r w:rsidRPr="00945065">
        <w:rPr>
          <w:rFonts w:ascii="Arial" w:hAnsi="Arial" w:cs="Arial"/>
        </w:rPr>
        <w:t>Interfaz gráfica (Mockups)</w:t>
      </w:r>
    </w:p>
    <w:p w14:paraId="01BF67BF" w14:textId="77777777" w:rsidR="00945065" w:rsidRPr="00945065" w:rsidRDefault="00945065" w:rsidP="00945065">
      <w:pPr>
        <w:rPr>
          <w:rFonts w:ascii="Arial" w:hAnsi="Arial" w:cs="Arial"/>
        </w:rPr>
      </w:pPr>
    </w:p>
    <w:p w14:paraId="26FBC283" w14:textId="77777777" w:rsidR="00945065" w:rsidRPr="00945065" w:rsidRDefault="00945065" w:rsidP="00945065">
      <w:pPr>
        <w:rPr>
          <w:rFonts w:ascii="Arial" w:hAnsi="Arial" w:cs="Arial"/>
        </w:rPr>
      </w:pPr>
    </w:p>
    <w:p w14:paraId="2361D0F1" w14:textId="77777777" w:rsidR="00945065" w:rsidRPr="00945065" w:rsidRDefault="00945065" w:rsidP="00945065">
      <w:pPr>
        <w:rPr>
          <w:rFonts w:ascii="Arial" w:hAnsi="Arial" w:cs="Arial"/>
        </w:rPr>
      </w:pPr>
      <w:r w:rsidRPr="00945065">
        <w:rPr>
          <w:rFonts w:ascii="Arial" w:hAnsi="Arial" w:cs="Arial"/>
        </w:rPr>
        <w:t>Gestión de la configuración</w:t>
      </w:r>
    </w:p>
    <w:p w14:paraId="7A99849D" w14:textId="77777777" w:rsidR="00945065" w:rsidRPr="00945065" w:rsidRDefault="00945065" w:rsidP="00945065">
      <w:pPr>
        <w:rPr>
          <w:rFonts w:ascii="Arial" w:hAnsi="Arial" w:cs="Arial"/>
        </w:rPr>
      </w:pPr>
    </w:p>
    <w:p w14:paraId="6E817DC8" w14:textId="77777777" w:rsidR="00945065" w:rsidRPr="00945065" w:rsidRDefault="00945065" w:rsidP="00945065">
      <w:pPr>
        <w:rPr>
          <w:rFonts w:ascii="Arial" w:hAnsi="Arial" w:cs="Arial"/>
        </w:rPr>
      </w:pPr>
      <w:r w:rsidRPr="00945065">
        <w:rPr>
          <w:rFonts w:ascii="Arial" w:hAnsi="Arial" w:cs="Arial"/>
        </w:rPr>
        <w:t>Debe especificar los lenguajes de programación y el stack tecnológico que debe ser utilizado en la construcción de la solución.</w:t>
      </w:r>
    </w:p>
    <w:p w14:paraId="78C36082" w14:textId="77777777" w:rsidR="00945065" w:rsidRPr="00945065" w:rsidRDefault="00945065" w:rsidP="00945065">
      <w:pPr>
        <w:rPr>
          <w:rFonts w:ascii="Arial" w:hAnsi="Arial" w:cs="Arial"/>
        </w:rPr>
      </w:pPr>
      <w:r w:rsidRPr="00945065">
        <w:rPr>
          <w:rFonts w:ascii="Arial" w:hAnsi="Arial" w:cs="Arial"/>
        </w:rPr>
        <w:t>especificar el uso y estructura de los repositorios de código</w:t>
      </w:r>
    </w:p>
    <w:p w14:paraId="7A5A48FE" w14:textId="77777777" w:rsidR="00945065" w:rsidRPr="00945065" w:rsidRDefault="00945065" w:rsidP="00945065">
      <w:pPr>
        <w:rPr>
          <w:rFonts w:ascii="Arial" w:hAnsi="Arial" w:cs="Arial"/>
        </w:rPr>
      </w:pPr>
      <w:r w:rsidRPr="00945065">
        <w:rPr>
          <w:rFonts w:ascii="Arial" w:hAnsi="Arial" w:cs="Arial"/>
        </w:rPr>
        <w:t>acceso y uso de la plataforma tecnológica en la nube con la que cuenta cada equipo</w:t>
      </w:r>
    </w:p>
    <w:p w14:paraId="469EE7FA" w14:textId="74AF3C85" w:rsidR="00945065" w:rsidRPr="00945065" w:rsidRDefault="00945065" w:rsidP="00945065">
      <w:pPr>
        <w:rPr>
          <w:rFonts w:ascii="Arial" w:hAnsi="Arial" w:cs="Arial"/>
        </w:rPr>
      </w:pPr>
      <w:r w:rsidRPr="00945065">
        <w:rPr>
          <w:rFonts w:ascii="Arial" w:hAnsi="Arial" w:cs="Arial"/>
        </w:rPr>
        <w:t>a configuración y uso de los ambientes de desarrollo y producción.</w:t>
      </w:r>
    </w:p>
    <w:sectPr w:rsidR="00945065" w:rsidRPr="00945065" w:rsidSect="00D54D2B">
      <w:footerReference w:type="even" r:id="rId11"/>
      <w:footerReference w:type="default" r:id="rId12"/>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E34DD" w14:textId="77777777" w:rsidR="00D66A3E" w:rsidRDefault="00D66A3E">
      <w:r>
        <w:separator/>
      </w:r>
    </w:p>
  </w:endnote>
  <w:endnote w:type="continuationSeparator" w:id="0">
    <w:p w14:paraId="0920EFC8" w14:textId="77777777" w:rsidR="00D66A3E" w:rsidRDefault="00D66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002F4" w14:textId="77777777" w:rsidR="00D66A3E" w:rsidRDefault="00D66A3E">
      <w:r>
        <w:separator/>
      </w:r>
    </w:p>
  </w:footnote>
  <w:footnote w:type="continuationSeparator" w:id="0">
    <w:p w14:paraId="63462074" w14:textId="77777777" w:rsidR="00D66A3E" w:rsidRDefault="00D66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59DD"/>
    <w:multiLevelType w:val="hybridMultilevel"/>
    <w:tmpl w:val="44142A14"/>
    <w:lvl w:ilvl="0" w:tplc="84505F3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32E0FD9"/>
    <w:multiLevelType w:val="hybridMultilevel"/>
    <w:tmpl w:val="BBF09DA0"/>
    <w:lvl w:ilvl="0" w:tplc="821A857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58057A03"/>
    <w:multiLevelType w:val="hybridMultilevel"/>
    <w:tmpl w:val="89C25B66"/>
    <w:lvl w:ilvl="0" w:tplc="494C796C">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FA386A"/>
    <w:multiLevelType w:val="multilevel"/>
    <w:tmpl w:val="A3B6EB48"/>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7015183D"/>
    <w:multiLevelType w:val="hybridMultilevel"/>
    <w:tmpl w:val="A13ADC5A"/>
    <w:lvl w:ilvl="0" w:tplc="EB34DE7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7D9A5A1B"/>
    <w:multiLevelType w:val="hybridMultilevel"/>
    <w:tmpl w:val="BB3A2AA4"/>
    <w:lvl w:ilvl="0" w:tplc="661CA912">
      <w:start w:val="31"/>
      <w:numFmt w:val="decimal"/>
      <w:lvlText w:val="%1."/>
      <w:lvlJc w:val="left"/>
      <w:pPr>
        <w:ind w:left="1026" w:hanging="450"/>
      </w:pPr>
      <w:rPr>
        <w:rFonts w:hint="default"/>
      </w:rPr>
    </w:lvl>
    <w:lvl w:ilvl="1" w:tplc="240A0019" w:tentative="1">
      <w:start w:val="1"/>
      <w:numFmt w:val="lowerLetter"/>
      <w:lvlText w:val="%2."/>
      <w:lvlJc w:val="left"/>
      <w:pPr>
        <w:ind w:left="1656" w:hanging="360"/>
      </w:pPr>
    </w:lvl>
    <w:lvl w:ilvl="2" w:tplc="240A001B" w:tentative="1">
      <w:start w:val="1"/>
      <w:numFmt w:val="lowerRoman"/>
      <w:lvlText w:val="%3."/>
      <w:lvlJc w:val="right"/>
      <w:pPr>
        <w:ind w:left="2376" w:hanging="180"/>
      </w:pPr>
    </w:lvl>
    <w:lvl w:ilvl="3" w:tplc="240A000F" w:tentative="1">
      <w:start w:val="1"/>
      <w:numFmt w:val="decimal"/>
      <w:lvlText w:val="%4."/>
      <w:lvlJc w:val="left"/>
      <w:pPr>
        <w:ind w:left="3096" w:hanging="360"/>
      </w:pPr>
    </w:lvl>
    <w:lvl w:ilvl="4" w:tplc="240A0019" w:tentative="1">
      <w:start w:val="1"/>
      <w:numFmt w:val="lowerLetter"/>
      <w:lvlText w:val="%5."/>
      <w:lvlJc w:val="left"/>
      <w:pPr>
        <w:ind w:left="3816" w:hanging="360"/>
      </w:pPr>
    </w:lvl>
    <w:lvl w:ilvl="5" w:tplc="240A001B" w:tentative="1">
      <w:start w:val="1"/>
      <w:numFmt w:val="lowerRoman"/>
      <w:lvlText w:val="%6."/>
      <w:lvlJc w:val="right"/>
      <w:pPr>
        <w:ind w:left="4536" w:hanging="180"/>
      </w:pPr>
    </w:lvl>
    <w:lvl w:ilvl="6" w:tplc="240A000F" w:tentative="1">
      <w:start w:val="1"/>
      <w:numFmt w:val="decimal"/>
      <w:lvlText w:val="%7."/>
      <w:lvlJc w:val="left"/>
      <w:pPr>
        <w:ind w:left="5256" w:hanging="360"/>
      </w:pPr>
    </w:lvl>
    <w:lvl w:ilvl="7" w:tplc="240A0019" w:tentative="1">
      <w:start w:val="1"/>
      <w:numFmt w:val="lowerLetter"/>
      <w:lvlText w:val="%8."/>
      <w:lvlJc w:val="left"/>
      <w:pPr>
        <w:ind w:left="5976" w:hanging="360"/>
      </w:pPr>
    </w:lvl>
    <w:lvl w:ilvl="8" w:tplc="240A001B" w:tentative="1">
      <w:start w:val="1"/>
      <w:numFmt w:val="lowerRoman"/>
      <w:lvlText w:val="%9."/>
      <w:lvlJc w:val="right"/>
      <w:pPr>
        <w:ind w:left="6696" w:hanging="180"/>
      </w:pPr>
    </w:lvl>
  </w:abstractNum>
  <w:num w:numId="1">
    <w:abstractNumId w:val="5"/>
  </w:num>
  <w:num w:numId="2">
    <w:abstractNumId w:val="1"/>
  </w:num>
  <w:num w:numId="3">
    <w:abstractNumId w:val="2"/>
  </w:num>
  <w:num w:numId="4">
    <w:abstractNumId w:val="7"/>
  </w:num>
  <w:num w:numId="5">
    <w:abstractNumId w:val="5"/>
    <w:lvlOverride w:ilvl="0">
      <w:startOverride w:val="3"/>
    </w:lvlOverride>
    <w:lvlOverride w:ilvl="1">
      <w:startOverride w:val="1"/>
    </w:lvlOverride>
  </w:num>
  <w:num w:numId="6">
    <w:abstractNumId w:val="5"/>
    <w:lvlOverride w:ilvl="0">
      <w:startOverride w:val="3"/>
    </w:lvlOverride>
    <w:lvlOverride w:ilvl="1">
      <w:startOverride w:val="1"/>
    </w:lvlOverride>
  </w:num>
  <w:num w:numId="7">
    <w:abstractNumId w:val="5"/>
    <w:lvlOverride w:ilvl="0">
      <w:startOverride w:val="3"/>
    </w:lvlOverride>
    <w:lvlOverride w:ilvl="1">
      <w:startOverride w:val="1"/>
    </w:lvlOverride>
  </w:num>
  <w:num w:numId="8">
    <w:abstractNumId w:val="5"/>
    <w:lvlOverride w:ilvl="0">
      <w:startOverride w:val="3"/>
    </w:lvlOverride>
    <w:lvlOverride w:ilvl="1">
      <w:startOverride w:val="1"/>
    </w:lvlOverride>
  </w:num>
  <w:num w:numId="9">
    <w:abstractNumId w:val="4"/>
  </w:num>
  <w:num w:numId="10">
    <w:abstractNumId w:val="0"/>
  </w:num>
  <w:num w:numId="11">
    <w:abstractNumId w:val="3"/>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52774"/>
    <w:rsid w:val="000D2169"/>
    <w:rsid w:val="000E7E33"/>
    <w:rsid w:val="000F51B6"/>
    <w:rsid w:val="000F65D1"/>
    <w:rsid w:val="0013066C"/>
    <w:rsid w:val="001561AE"/>
    <w:rsid w:val="00160F76"/>
    <w:rsid w:val="00174725"/>
    <w:rsid w:val="001878F7"/>
    <w:rsid w:val="00190194"/>
    <w:rsid w:val="001E0522"/>
    <w:rsid w:val="001E7660"/>
    <w:rsid w:val="002047D9"/>
    <w:rsid w:val="00270119"/>
    <w:rsid w:val="002973B4"/>
    <w:rsid w:val="002A0F12"/>
    <w:rsid w:val="002A6A48"/>
    <w:rsid w:val="002B4AAF"/>
    <w:rsid w:val="002B5424"/>
    <w:rsid w:val="002E15DC"/>
    <w:rsid w:val="0030265D"/>
    <w:rsid w:val="003049BA"/>
    <w:rsid w:val="00305463"/>
    <w:rsid w:val="003235C6"/>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E519D"/>
    <w:rsid w:val="004F4479"/>
    <w:rsid w:val="005048B6"/>
    <w:rsid w:val="00513426"/>
    <w:rsid w:val="00531E24"/>
    <w:rsid w:val="00573B22"/>
    <w:rsid w:val="0057579D"/>
    <w:rsid w:val="00577D9E"/>
    <w:rsid w:val="0059064C"/>
    <w:rsid w:val="00591C88"/>
    <w:rsid w:val="005A5970"/>
    <w:rsid w:val="005B1C79"/>
    <w:rsid w:val="005C76C4"/>
    <w:rsid w:val="00601F84"/>
    <w:rsid w:val="006075EA"/>
    <w:rsid w:val="00646D17"/>
    <w:rsid w:val="00687CAB"/>
    <w:rsid w:val="006A0582"/>
    <w:rsid w:val="006C00D9"/>
    <w:rsid w:val="006C4553"/>
    <w:rsid w:val="006F7C80"/>
    <w:rsid w:val="0070191C"/>
    <w:rsid w:val="00705A59"/>
    <w:rsid w:val="007121BE"/>
    <w:rsid w:val="00777722"/>
    <w:rsid w:val="00784B26"/>
    <w:rsid w:val="0078746F"/>
    <w:rsid w:val="007E7866"/>
    <w:rsid w:val="00833124"/>
    <w:rsid w:val="00855015"/>
    <w:rsid w:val="008B2B9C"/>
    <w:rsid w:val="008D5BEF"/>
    <w:rsid w:val="008D5F34"/>
    <w:rsid w:val="008E435F"/>
    <w:rsid w:val="00906776"/>
    <w:rsid w:val="0092035D"/>
    <w:rsid w:val="00925A22"/>
    <w:rsid w:val="00927EE2"/>
    <w:rsid w:val="00937253"/>
    <w:rsid w:val="00943FDD"/>
    <w:rsid w:val="00945065"/>
    <w:rsid w:val="00945976"/>
    <w:rsid w:val="00960721"/>
    <w:rsid w:val="00977C94"/>
    <w:rsid w:val="00985976"/>
    <w:rsid w:val="009A7CEE"/>
    <w:rsid w:val="009C7DD3"/>
    <w:rsid w:val="00A00D9B"/>
    <w:rsid w:val="00A00E71"/>
    <w:rsid w:val="00A05D5F"/>
    <w:rsid w:val="00A42BAE"/>
    <w:rsid w:val="00A53428"/>
    <w:rsid w:val="00A6189E"/>
    <w:rsid w:val="00A66E39"/>
    <w:rsid w:val="00AD38D6"/>
    <w:rsid w:val="00AD7CDC"/>
    <w:rsid w:val="00AE63CF"/>
    <w:rsid w:val="00AF64D9"/>
    <w:rsid w:val="00B50909"/>
    <w:rsid w:val="00B57F91"/>
    <w:rsid w:val="00B728D9"/>
    <w:rsid w:val="00B74F22"/>
    <w:rsid w:val="00B75340"/>
    <w:rsid w:val="00B846F7"/>
    <w:rsid w:val="00BC1F5B"/>
    <w:rsid w:val="00BC5F6D"/>
    <w:rsid w:val="00BD2FB3"/>
    <w:rsid w:val="00BE07FC"/>
    <w:rsid w:val="00BE08E7"/>
    <w:rsid w:val="00BE3B41"/>
    <w:rsid w:val="00C25B4B"/>
    <w:rsid w:val="00C50AB1"/>
    <w:rsid w:val="00CA4522"/>
    <w:rsid w:val="00CF5620"/>
    <w:rsid w:val="00CF79EA"/>
    <w:rsid w:val="00D00F05"/>
    <w:rsid w:val="00D21C13"/>
    <w:rsid w:val="00D2358F"/>
    <w:rsid w:val="00D3259A"/>
    <w:rsid w:val="00D374A8"/>
    <w:rsid w:val="00D42778"/>
    <w:rsid w:val="00D54D2B"/>
    <w:rsid w:val="00D66A3E"/>
    <w:rsid w:val="00D66FEF"/>
    <w:rsid w:val="00E31251"/>
    <w:rsid w:val="00E3211F"/>
    <w:rsid w:val="00E439FE"/>
    <w:rsid w:val="00E6701E"/>
    <w:rsid w:val="00E777D5"/>
    <w:rsid w:val="00E92AD1"/>
    <w:rsid w:val="00EB4CF9"/>
    <w:rsid w:val="00EB5543"/>
    <w:rsid w:val="00EB6FED"/>
    <w:rsid w:val="00EE49E8"/>
    <w:rsid w:val="00EE568F"/>
    <w:rsid w:val="00F03E14"/>
    <w:rsid w:val="00F167B2"/>
    <w:rsid w:val="00F24CBE"/>
    <w:rsid w:val="00F63258"/>
    <w:rsid w:val="00F65570"/>
    <w:rsid w:val="00F7017C"/>
    <w:rsid w:val="00F808DD"/>
    <w:rsid w:val="00F872BF"/>
    <w:rsid w:val="00FA7463"/>
    <w:rsid w:val="00FB3A8E"/>
    <w:rsid w:val="00FC04AC"/>
    <w:rsid w:val="00FC42EB"/>
    <w:rsid w:val="00FC49AE"/>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945065"/>
    <w:pPr>
      <w:keepNext/>
      <w:numPr>
        <w:numId w:val="1"/>
      </w:numPr>
      <w:spacing w:before="240" w:after="60"/>
      <w:outlineLvl w:val="0"/>
    </w:pPr>
    <w:rPr>
      <w:rFonts w:cs="Tahoma"/>
      <w:b/>
      <w:bCs/>
      <w:smallCaps/>
      <w:kern w:val="32"/>
      <w:sz w:val="28"/>
      <w:szCs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945065"/>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BE08E7"/>
    <w:pPr>
      <w:keepNext/>
      <w:numPr>
        <w:ilvl w:val="2"/>
        <w:numId w:val="1"/>
      </w:numPr>
      <w:spacing w:before="240" w:after="60"/>
      <w:outlineLvl w:val="2"/>
    </w:pPr>
    <w:rPr>
      <w:rFonts w:cs="Tahoma"/>
      <w:b/>
      <w:bCs/>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spacing w:before="240" w:after="60"/>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231</TotalTime>
  <Pages>13</Pages>
  <Words>3536</Words>
  <Characters>19452</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Alexis Pinzon</cp:lastModifiedBy>
  <cp:revision>22</cp:revision>
  <cp:lastPrinted>2004-10-22T00:36:00Z</cp:lastPrinted>
  <dcterms:created xsi:type="dcterms:W3CDTF">2023-03-08T19:34:00Z</dcterms:created>
  <dcterms:modified xsi:type="dcterms:W3CDTF">2023-04-18T05:22:00Z</dcterms:modified>
</cp:coreProperties>
</file>